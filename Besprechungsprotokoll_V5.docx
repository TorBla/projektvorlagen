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Look w:val="04A0" w:firstRow="1" w:lastRow="0" w:firstColumn="1" w:lastColumn="0" w:noHBand="0" w:noVBand="1"/>
      </w:tblPr>
      <w:tblGrid>
        <w:gridCol w:w="1833"/>
        <w:gridCol w:w="1394"/>
        <w:gridCol w:w="590"/>
        <w:gridCol w:w="2103"/>
        <w:gridCol w:w="425"/>
        <w:gridCol w:w="1276"/>
        <w:gridCol w:w="1701"/>
        <w:gridCol w:w="992"/>
        <w:gridCol w:w="390"/>
        <w:gridCol w:w="1170"/>
        <w:gridCol w:w="850"/>
        <w:gridCol w:w="284"/>
        <w:gridCol w:w="1842"/>
      </w:tblGrid>
      <w:tr w:rsidR="004661AA" w:rsidRPr="00297556" w14:paraId="24054A83" w14:textId="77777777" w:rsidTr="00614AB2">
        <w:tc>
          <w:tcPr>
            <w:tcW w:w="1833" w:type="dxa"/>
            <w:shd w:val="clear" w:color="auto" w:fill="D9D9D9"/>
          </w:tcPr>
          <w:p w14:paraId="6CE0E03B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E44573">
              <w:rPr>
                <w:rFonts w:ascii="Tahoma" w:hAnsi="Tahoma" w:cs="Tahoma"/>
                <w:sz w:val="28"/>
                <w:szCs w:val="28"/>
              </w:rPr>
              <w:t>Thema:</w:t>
            </w:r>
          </w:p>
        </w:tc>
        <w:tc>
          <w:tcPr>
            <w:tcW w:w="7489" w:type="dxa"/>
            <w:gridSpan w:val="6"/>
            <w:shd w:val="clear" w:color="auto" w:fill="D9D9D9"/>
          </w:tcPr>
          <w:p w14:paraId="0A0725E2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528" w:type="dxa"/>
            <w:gridSpan w:val="6"/>
            <w:shd w:val="clear" w:color="auto" w:fill="D9D9D9"/>
          </w:tcPr>
          <w:p w14:paraId="4F44F8B0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661AA" w:rsidRPr="00297556" w14:paraId="6E01885E" w14:textId="77777777" w:rsidTr="00614AB2">
        <w:tc>
          <w:tcPr>
            <w:tcW w:w="1833" w:type="dxa"/>
            <w:shd w:val="clear" w:color="auto" w:fill="D9D9D9"/>
          </w:tcPr>
          <w:p w14:paraId="7A083D82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E44573">
              <w:rPr>
                <w:rFonts w:ascii="Tahoma" w:hAnsi="Tahoma" w:cs="Tahoma"/>
                <w:sz w:val="24"/>
                <w:szCs w:val="24"/>
              </w:rPr>
              <w:t>Firma:</w:t>
            </w:r>
          </w:p>
        </w:tc>
        <w:tc>
          <w:tcPr>
            <w:tcW w:w="7489" w:type="dxa"/>
            <w:gridSpan w:val="6"/>
            <w:shd w:val="clear" w:color="auto" w:fill="D9D9D9"/>
          </w:tcPr>
          <w:p w14:paraId="292C8DBA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shd w:val="clear" w:color="auto" w:fill="D9D9D9"/>
          </w:tcPr>
          <w:p w14:paraId="2D45E8D2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661AA" w:rsidRPr="00297556" w14:paraId="78A5A43F" w14:textId="77777777" w:rsidTr="00614AB2">
        <w:tc>
          <w:tcPr>
            <w:tcW w:w="1833" w:type="dxa"/>
            <w:tcBorders>
              <w:bottom w:val="single" w:sz="4" w:space="0" w:color="auto"/>
            </w:tcBorders>
          </w:tcPr>
          <w:p w14:paraId="4BD9744F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704FE5C5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42EA60F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CA57214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1640F0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14:paraId="2AC5D83C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</w:tcPr>
          <w:p w14:paraId="03052D40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661AA" w:rsidRPr="00297556" w14:paraId="46726467" w14:textId="77777777" w:rsidTr="00614AB2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758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sz w:val="20"/>
                <w:szCs w:val="20"/>
              </w:rPr>
              <w:t>Protokollführer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6827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sz w:val="20"/>
                <w:szCs w:val="20"/>
              </w:rPr>
              <w:t>Erstellungsdatum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967F3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sz w:val="20"/>
                <w:szCs w:val="20"/>
              </w:rPr>
              <w:t>Datum der Sitzung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AF90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sz w:val="20"/>
                <w:szCs w:val="20"/>
              </w:rPr>
              <w:t>Uhrzeit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D22CC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sz w:val="20"/>
                <w:szCs w:val="20"/>
              </w:rPr>
              <w:t>Ort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CACC6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>Nächster Termin: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F867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661AA" w:rsidRPr="00297556" w14:paraId="2F7E4F09" w14:textId="77777777" w:rsidTr="00614AB2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AD38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31B" w14:textId="77777777" w:rsidR="004661AA" w:rsidRPr="00614AB2" w:rsidRDefault="004661AA" w:rsidP="00297556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DA67" w14:textId="77777777" w:rsidR="004661AA" w:rsidRPr="00614AB2" w:rsidRDefault="004661AA" w:rsidP="00297556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9914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712D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AE2D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>U</w:t>
            </w:r>
            <w:r w:rsidR="00927F28">
              <w:rPr>
                <w:rFonts w:ascii="Tahoma" w:hAnsi="Tahoma" w:cs="Tahoma"/>
                <w:b/>
                <w:i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i/>
                <w:sz w:val="20"/>
                <w:szCs w:val="20"/>
              </w:rPr>
              <w:t>rzeit: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E496" w14:textId="77777777" w:rsidR="004661AA" w:rsidRPr="00614AB2" w:rsidRDefault="004661AA" w:rsidP="00297556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5272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>Ort: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8DF2" w14:textId="77777777" w:rsidR="004661AA" w:rsidRPr="00614AB2" w:rsidRDefault="004661AA" w:rsidP="00297556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4661AA" w:rsidRPr="00297556" w14:paraId="2070765F" w14:textId="77777777" w:rsidTr="00614AB2">
        <w:tc>
          <w:tcPr>
            <w:tcW w:w="1833" w:type="dxa"/>
            <w:tcBorders>
              <w:top w:val="single" w:sz="4" w:space="0" w:color="auto"/>
              <w:bottom w:val="single" w:sz="4" w:space="0" w:color="auto"/>
            </w:tcBorders>
          </w:tcPr>
          <w:p w14:paraId="1BAAE91C" w14:textId="77777777" w:rsidR="004661AA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14:paraId="06BD8CAD" w14:textId="77777777" w:rsidR="00E90389" w:rsidRDefault="00E90389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CA707C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614A2242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111650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92012F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28" w:type="dxa"/>
            <w:gridSpan w:val="6"/>
            <w:tcBorders>
              <w:top w:val="single" w:sz="4" w:space="0" w:color="auto"/>
            </w:tcBorders>
          </w:tcPr>
          <w:p w14:paraId="5244474F" w14:textId="77777777" w:rsidR="004661AA" w:rsidRPr="00E44573" w:rsidRDefault="004661AA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61AA" w:rsidRPr="00297556" w14:paraId="7E768316" w14:textId="77777777" w:rsidTr="00614AB2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7BB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i/>
                <w:sz w:val="20"/>
                <w:szCs w:val="20"/>
              </w:rPr>
              <w:t>Teilnehmer</w:t>
            </w:r>
            <w:r>
              <w:rPr>
                <w:rFonts w:ascii="Tahoma" w:hAnsi="Tahoma" w:cs="Tahoma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E3C4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i/>
                <w:sz w:val="20"/>
                <w:szCs w:val="20"/>
              </w:rPr>
              <w:t>Abwesend</w:t>
            </w:r>
            <w:r>
              <w:rPr>
                <w:rFonts w:ascii="Tahoma" w:hAnsi="Tahoma" w:cs="Tahoma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D74E" w14:textId="77777777" w:rsidR="004661AA" w:rsidRPr="000F71EC" w:rsidRDefault="004661AA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0F71EC">
              <w:rPr>
                <w:rFonts w:ascii="Tahoma" w:hAnsi="Tahoma" w:cs="Tahoma"/>
                <w:b/>
                <w:i/>
                <w:sz w:val="20"/>
                <w:szCs w:val="20"/>
              </w:rPr>
              <w:t>Verteiler</w:t>
            </w:r>
            <w:r>
              <w:rPr>
                <w:rFonts w:ascii="Tahoma" w:hAnsi="Tahoma" w:cs="Tahoma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5528" w:type="dxa"/>
            <w:gridSpan w:val="6"/>
            <w:tcBorders>
              <w:left w:val="single" w:sz="4" w:space="0" w:color="auto"/>
            </w:tcBorders>
          </w:tcPr>
          <w:p w14:paraId="3AC3A3FA" w14:textId="77777777" w:rsidR="004661AA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Abkürzungen:</w:t>
            </w:r>
          </w:p>
        </w:tc>
      </w:tr>
      <w:tr w:rsidR="00614AB2" w:rsidRPr="00297556" w14:paraId="423DDE1E" w14:textId="77777777" w:rsidTr="00614AB2">
        <w:trPr>
          <w:trHeight w:val="743"/>
        </w:trPr>
        <w:tc>
          <w:tcPr>
            <w:tcW w:w="32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D7F5" w14:textId="77777777" w:rsidR="00565EF8" w:rsidRPr="00614AB2" w:rsidRDefault="00565EF8" w:rsidP="002975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9A4F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AD67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left w:val="single" w:sz="4" w:space="0" w:color="auto"/>
            </w:tcBorders>
          </w:tcPr>
          <w:p w14:paraId="0B41270E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Status:</w:t>
            </w:r>
          </w:p>
        </w:tc>
        <w:tc>
          <w:tcPr>
            <w:tcW w:w="2020" w:type="dxa"/>
            <w:gridSpan w:val="2"/>
          </w:tcPr>
          <w:p w14:paraId="5D84075F" w14:textId="77777777" w:rsidR="00614AB2" w:rsidRPr="00614AB2" w:rsidRDefault="002A1DC9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offen</w:t>
            </w:r>
          </w:p>
          <w:p w14:paraId="2D1BA5B3" w14:textId="77777777" w:rsidR="00614AB2" w:rsidRPr="00614AB2" w:rsidRDefault="002A1DC9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hAnsi="Tahoma" w:cs="Tahoma"/>
                <w:b/>
                <w:i/>
                <w:sz w:val="16"/>
                <w:szCs w:val="16"/>
              </w:rPr>
              <w:t>geschlossen</w:t>
            </w:r>
          </w:p>
          <w:p w14:paraId="18B083DE" w14:textId="77777777" w:rsidR="00614AB2" w:rsidRPr="00614AB2" w:rsidRDefault="002A1DC9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hAnsi="Tahoma" w:cs="Tahoma"/>
                <w:b/>
                <w:i/>
                <w:sz w:val="16"/>
                <w:szCs w:val="16"/>
              </w:rPr>
              <w:t>Bearbeitung</w:t>
            </w:r>
          </w:p>
        </w:tc>
        <w:tc>
          <w:tcPr>
            <w:tcW w:w="2126" w:type="dxa"/>
            <w:gridSpan w:val="2"/>
            <w:vMerge w:val="restart"/>
          </w:tcPr>
          <w:p w14:paraId="46BFAC32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i/>
                <w:sz w:val="16"/>
                <w:szCs w:val="16"/>
              </w:rPr>
              <w:t>Die Erläuterung der einzelnen Bedeutungen befinden sich im Anhang!</w:t>
            </w:r>
          </w:p>
        </w:tc>
      </w:tr>
      <w:tr w:rsidR="00614AB2" w:rsidRPr="00297556" w14:paraId="0CB4A7F8" w14:textId="77777777" w:rsidTr="00614AB2">
        <w:trPr>
          <w:trHeight w:val="742"/>
        </w:trPr>
        <w:tc>
          <w:tcPr>
            <w:tcW w:w="32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0A93" w14:textId="77777777" w:rsidR="00614AB2" w:rsidRPr="000F71EC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95E6" w14:textId="77777777" w:rsidR="00614AB2" w:rsidRPr="000F71EC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2FD" w14:textId="77777777" w:rsidR="00614AB2" w:rsidRPr="000F71EC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left w:val="single" w:sz="4" w:space="0" w:color="auto"/>
            </w:tcBorders>
          </w:tcPr>
          <w:p w14:paraId="2C8C5D55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Art:</w:t>
            </w:r>
          </w:p>
        </w:tc>
        <w:tc>
          <w:tcPr>
            <w:tcW w:w="2020" w:type="dxa"/>
            <w:gridSpan w:val="2"/>
          </w:tcPr>
          <w:p w14:paraId="1FE53E74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B = Beschluss</w:t>
            </w:r>
          </w:p>
          <w:p w14:paraId="3899A0F0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E = Empfehlung</w:t>
            </w:r>
          </w:p>
          <w:p w14:paraId="78BFE4E3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A = Aufforderung</w:t>
            </w:r>
          </w:p>
          <w:p w14:paraId="74BCC02A" w14:textId="77777777" w:rsidR="00614AB2" w:rsidRPr="00614AB2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r w:rsidRPr="00614AB2">
              <w:rPr>
                <w:rFonts w:ascii="Tahoma" w:hAnsi="Tahoma" w:cs="Tahoma"/>
                <w:b/>
                <w:i/>
                <w:sz w:val="16"/>
                <w:szCs w:val="16"/>
              </w:rPr>
              <w:t>F = Feststellung</w:t>
            </w:r>
          </w:p>
        </w:tc>
        <w:tc>
          <w:tcPr>
            <w:tcW w:w="2126" w:type="dxa"/>
            <w:gridSpan w:val="2"/>
            <w:vMerge/>
          </w:tcPr>
          <w:p w14:paraId="0824F416" w14:textId="77777777" w:rsidR="00614AB2" w:rsidRPr="000F71EC" w:rsidRDefault="00614AB2" w:rsidP="00297556">
            <w:pPr>
              <w:spacing w:after="0" w:line="240" w:lineRule="auto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</w:tr>
    </w:tbl>
    <w:p w14:paraId="099C7C82" w14:textId="77777777" w:rsidR="00A87775" w:rsidRDefault="00A87775"/>
    <w:p w14:paraId="53614F88" w14:textId="77777777" w:rsidR="00E90389" w:rsidRDefault="00E90389"/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275"/>
        <w:gridCol w:w="5387"/>
        <w:gridCol w:w="1276"/>
        <w:gridCol w:w="1417"/>
        <w:gridCol w:w="1418"/>
        <w:gridCol w:w="1771"/>
        <w:gridCol w:w="1205"/>
      </w:tblGrid>
      <w:tr w:rsidR="009A2EFA" w14:paraId="72DFE25F" w14:textId="77777777" w:rsidTr="00CD78CA">
        <w:trPr>
          <w:trHeight w:val="559"/>
          <w:tblHeader/>
        </w:trPr>
        <w:tc>
          <w:tcPr>
            <w:tcW w:w="534" w:type="dxa"/>
            <w:shd w:val="clear" w:color="auto" w:fill="D9D9D9"/>
          </w:tcPr>
          <w:p w14:paraId="5734F91C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Nr.</w:t>
            </w:r>
          </w:p>
        </w:tc>
        <w:tc>
          <w:tcPr>
            <w:tcW w:w="567" w:type="dxa"/>
            <w:shd w:val="clear" w:color="auto" w:fill="D9D9D9"/>
          </w:tcPr>
          <w:p w14:paraId="264585CF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Art</w:t>
            </w:r>
          </w:p>
        </w:tc>
        <w:tc>
          <w:tcPr>
            <w:tcW w:w="1275" w:type="dxa"/>
            <w:shd w:val="clear" w:color="auto" w:fill="D9D9D9"/>
          </w:tcPr>
          <w:p w14:paraId="542B197C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Stichwort</w:t>
            </w:r>
          </w:p>
        </w:tc>
        <w:tc>
          <w:tcPr>
            <w:tcW w:w="5387" w:type="dxa"/>
            <w:shd w:val="clear" w:color="auto" w:fill="D9D9D9"/>
          </w:tcPr>
          <w:p w14:paraId="147D883C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Inhalt</w:t>
            </w:r>
          </w:p>
        </w:tc>
        <w:tc>
          <w:tcPr>
            <w:tcW w:w="1276" w:type="dxa"/>
            <w:shd w:val="clear" w:color="auto" w:fill="D9D9D9"/>
          </w:tcPr>
          <w:p w14:paraId="2EE025A3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Betroffen</w:t>
            </w:r>
          </w:p>
        </w:tc>
        <w:tc>
          <w:tcPr>
            <w:tcW w:w="1417" w:type="dxa"/>
            <w:shd w:val="clear" w:color="auto" w:fill="D9D9D9"/>
          </w:tcPr>
          <w:p w14:paraId="6810AEC3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Termin der Erledigung</w:t>
            </w:r>
          </w:p>
        </w:tc>
        <w:tc>
          <w:tcPr>
            <w:tcW w:w="1418" w:type="dxa"/>
            <w:shd w:val="clear" w:color="auto" w:fill="D9D9D9"/>
          </w:tcPr>
          <w:p w14:paraId="630D52CB" w14:textId="77777777" w:rsidR="004661AA" w:rsidRPr="00421B1B" w:rsidRDefault="004661AA" w:rsidP="002A1DC9">
            <w:pPr>
              <w:jc w:val="center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Status</w:t>
            </w:r>
          </w:p>
        </w:tc>
        <w:tc>
          <w:tcPr>
            <w:tcW w:w="1771" w:type="dxa"/>
            <w:shd w:val="clear" w:color="auto" w:fill="D9D9D9"/>
          </w:tcPr>
          <w:p w14:paraId="112E1B6D" w14:textId="77777777" w:rsidR="004661AA" w:rsidRPr="00421B1B" w:rsidRDefault="00614AB2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Meldung der Fertigstellung bei</w:t>
            </w:r>
            <w:r w:rsidR="004661AA"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1205" w:type="dxa"/>
            <w:shd w:val="clear" w:color="auto" w:fill="D9D9D9"/>
          </w:tcPr>
          <w:p w14:paraId="30DEEABB" w14:textId="77777777" w:rsidR="004661AA" w:rsidRPr="00421B1B" w:rsidRDefault="004661AA" w:rsidP="00BC0E56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Termin Rezession</w:t>
            </w:r>
          </w:p>
        </w:tc>
      </w:tr>
      <w:tr w:rsidR="00614AB2" w14:paraId="14394E9D" w14:textId="77777777" w:rsidTr="002C15A8">
        <w:trPr>
          <w:trHeight w:hRule="exact" w:val="397"/>
        </w:trPr>
        <w:tc>
          <w:tcPr>
            <w:tcW w:w="14850" w:type="dxa"/>
            <w:gridSpan w:val="9"/>
            <w:shd w:val="clear" w:color="auto" w:fill="7F7F7F" w:themeFill="text1" w:themeFillTint="80"/>
          </w:tcPr>
          <w:p w14:paraId="11FC3992" w14:textId="77777777" w:rsidR="00614AB2" w:rsidRPr="00421B1B" w:rsidRDefault="00614AB2" w:rsidP="00614AB2">
            <w:pPr>
              <w:rPr>
                <w:rFonts w:ascii="Tahoma" w:hAnsi="Tahoma" w:cs="Tahoma"/>
                <w:b/>
                <w:i/>
                <w:color w:val="000000"/>
                <w:sz w:val="18"/>
                <w:szCs w:val="18"/>
              </w:rPr>
            </w:pPr>
            <w:r w:rsidRPr="00421B1B"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Offene Punkte vorheriger Protokolle</w:t>
            </w:r>
            <w:r w:rsidR="00565EF8"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:</w:t>
            </w:r>
          </w:p>
        </w:tc>
      </w:tr>
      <w:tr w:rsidR="009A2EFA" w14:paraId="3FFE0F51" w14:textId="77777777" w:rsidTr="00CD78CA">
        <w:trPr>
          <w:trHeight w:val="284"/>
        </w:trPr>
        <w:tc>
          <w:tcPr>
            <w:tcW w:w="534" w:type="dxa"/>
          </w:tcPr>
          <w:p w14:paraId="758995D4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3A45DA15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4CC190B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87" w:type="dxa"/>
          </w:tcPr>
          <w:p w14:paraId="44E9846D" w14:textId="77777777" w:rsidR="004661AA" w:rsidRPr="00421B1B" w:rsidRDefault="004661AA" w:rsidP="00167A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D8A23BC" w14:textId="77777777" w:rsidR="004661AA" w:rsidRPr="00421B1B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ALLE</w:t>
            </w:r>
          </w:p>
        </w:tc>
        <w:tc>
          <w:tcPr>
            <w:tcW w:w="1417" w:type="dxa"/>
          </w:tcPr>
          <w:p w14:paraId="4789D0D8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D1DB761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1" w:type="dxa"/>
          </w:tcPr>
          <w:p w14:paraId="4810AD99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5" w:type="dxa"/>
          </w:tcPr>
          <w:p w14:paraId="42E0AA9D" w14:textId="77777777" w:rsidR="004661AA" w:rsidRPr="00421B1B" w:rsidRDefault="004661AA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67AE6" w14:paraId="46BCAE8B" w14:textId="77777777" w:rsidTr="00CD78CA">
        <w:trPr>
          <w:trHeight w:val="284"/>
        </w:trPr>
        <w:tc>
          <w:tcPr>
            <w:tcW w:w="534" w:type="dxa"/>
          </w:tcPr>
          <w:p w14:paraId="109E7ECE" w14:textId="77777777" w:rsidR="00167AE6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2B73594A" w14:textId="77777777" w:rsidR="00167AE6" w:rsidRPr="00421B1B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335250F" w14:textId="77777777" w:rsidR="00167AE6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87" w:type="dxa"/>
          </w:tcPr>
          <w:p w14:paraId="28DB5444" w14:textId="77777777" w:rsidR="00167AE6" w:rsidRDefault="00167AE6" w:rsidP="00167A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13C87CE" w14:textId="77777777" w:rsidR="00167AE6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A329ED0" w14:textId="77777777" w:rsidR="00167AE6" w:rsidRPr="00421B1B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3035526" w14:textId="77777777" w:rsidR="00167AE6" w:rsidRPr="00421B1B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1" w:type="dxa"/>
          </w:tcPr>
          <w:p w14:paraId="41E67200" w14:textId="77777777" w:rsidR="00167AE6" w:rsidRPr="00421B1B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5" w:type="dxa"/>
          </w:tcPr>
          <w:p w14:paraId="40B04E67" w14:textId="77777777" w:rsidR="00167AE6" w:rsidRPr="00421B1B" w:rsidRDefault="00167AE6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F80DE44" w14:textId="77777777" w:rsidR="000F71EC" w:rsidRDefault="000F71EC" w:rsidP="00421B1B"/>
    <w:p w14:paraId="1DDBB364" w14:textId="77777777" w:rsidR="00E37165" w:rsidRDefault="00E37165" w:rsidP="00421B1B"/>
    <w:p w14:paraId="107DD142" w14:textId="77777777" w:rsidR="00E37165" w:rsidRDefault="00E37165" w:rsidP="00421B1B"/>
    <w:tbl>
      <w:tblPr>
        <w:tblW w:w="15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275"/>
        <w:gridCol w:w="6521"/>
        <w:gridCol w:w="1559"/>
        <w:gridCol w:w="1276"/>
        <w:gridCol w:w="1512"/>
        <w:gridCol w:w="1842"/>
      </w:tblGrid>
      <w:tr w:rsidR="009A2EFA" w14:paraId="2579DB15" w14:textId="77777777" w:rsidTr="00E90389">
        <w:trPr>
          <w:trHeight w:val="559"/>
          <w:tblHeader/>
        </w:trPr>
        <w:tc>
          <w:tcPr>
            <w:tcW w:w="534" w:type="dxa"/>
            <w:shd w:val="clear" w:color="auto" w:fill="D9D9D9"/>
          </w:tcPr>
          <w:p w14:paraId="45D180DB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lastRenderedPageBreak/>
              <w:t>Nr.</w:t>
            </w:r>
          </w:p>
        </w:tc>
        <w:tc>
          <w:tcPr>
            <w:tcW w:w="567" w:type="dxa"/>
            <w:shd w:val="clear" w:color="auto" w:fill="D9D9D9"/>
          </w:tcPr>
          <w:p w14:paraId="11492E06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Art</w:t>
            </w:r>
          </w:p>
        </w:tc>
        <w:tc>
          <w:tcPr>
            <w:tcW w:w="1275" w:type="dxa"/>
            <w:shd w:val="clear" w:color="auto" w:fill="D9D9D9"/>
          </w:tcPr>
          <w:p w14:paraId="3F775533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Stichwort</w:t>
            </w:r>
          </w:p>
        </w:tc>
        <w:tc>
          <w:tcPr>
            <w:tcW w:w="6521" w:type="dxa"/>
            <w:shd w:val="clear" w:color="auto" w:fill="D9D9D9"/>
          </w:tcPr>
          <w:p w14:paraId="600C6822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Inhalt</w:t>
            </w:r>
          </w:p>
        </w:tc>
        <w:tc>
          <w:tcPr>
            <w:tcW w:w="1559" w:type="dxa"/>
            <w:shd w:val="clear" w:color="auto" w:fill="D9D9D9"/>
          </w:tcPr>
          <w:p w14:paraId="5703BBB0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Betroffen</w:t>
            </w:r>
          </w:p>
        </w:tc>
        <w:tc>
          <w:tcPr>
            <w:tcW w:w="1276" w:type="dxa"/>
            <w:shd w:val="clear" w:color="auto" w:fill="D9D9D9"/>
          </w:tcPr>
          <w:p w14:paraId="454438E3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Termin der Erledigung</w:t>
            </w:r>
          </w:p>
        </w:tc>
        <w:tc>
          <w:tcPr>
            <w:tcW w:w="1512" w:type="dxa"/>
            <w:shd w:val="clear" w:color="auto" w:fill="D9D9D9"/>
          </w:tcPr>
          <w:p w14:paraId="65473028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Status</w:t>
            </w:r>
          </w:p>
        </w:tc>
        <w:tc>
          <w:tcPr>
            <w:tcW w:w="1842" w:type="dxa"/>
            <w:shd w:val="clear" w:color="auto" w:fill="D9D9D9"/>
          </w:tcPr>
          <w:p w14:paraId="770F6A9C" w14:textId="77777777" w:rsidR="00421B1B" w:rsidRPr="00421B1B" w:rsidRDefault="00421B1B" w:rsidP="00B0459F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421B1B">
              <w:rPr>
                <w:rFonts w:ascii="Tahoma" w:hAnsi="Tahoma" w:cs="Tahoma"/>
                <w:b/>
                <w:i/>
                <w:sz w:val="18"/>
                <w:szCs w:val="18"/>
              </w:rPr>
              <w:t>Meldung der Fertigstellung bei:</w:t>
            </w:r>
          </w:p>
        </w:tc>
      </w:tr>
      <w:tr w:rsidR="009A2EFA" w14:paraId="178EE9FE" w14:textId="77777777" w:rsidTr="002C15A8">
        <w:trPr>
          <w:trHeight w:hRule="exact" w:val="397"/>
        </w:trPr>
        <w:tc>
          <w:tcPr>
            <w:tcW w:w="15086" w:type="dxa"/>
            <w:gridSpan w:val="8"/>
            <w:shd w:val="clear" w:color="auto" w:fill="7F7F7F" w:themeFill="text1" w:themeFillTint="80"/>
          </w:tcPr>
          <w:p w14:paraId="4ED68A92" w14:textId="77777777" w:rsidR="00421B1B" w:rsidRPr="00421B1B" w:rsidRDefault="00565EF8" w:rsidP="00B0459F">
            <w:pPr>
              <w:rPr>
                <w:rFonts w:ascii="Tahoma" w:hAnsi="Tahoma" w:cs="Tahoma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Neue Punkte:</w:t>
            </w:r>
          </w:p>
        </w:tc>
      </w:tr>
      <w:tr w:rsidR="009A2EFA" w14:paraId="44B18DBC" w14:textId="77777777" w:rsidTr="00E90389">
        <w:trPr>
          <w:trHeight w:val="284"/>
        </w:trPr>
        <w:tc>
          <w:tcPr>
            <w:tcW w:w="534" w:type="dxa"/>
          </w:tcPr>
          <w:p w14:paraId="60B37EC7" w14:textId="77777777" w:rsidR="00421B1B" w:rsidRPr="00421B1B" w:rsidRDefault="00421B1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61137966" w14:textId="77777777" w:rsidR="00421B1B" w:rsidRPr="00421B1B" w:rsidRDefault="00421B1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325277B" w14:textId="77777777" w:rsidR="00421B1B" w:rsidRPr="00421B1B" w:rsidRDefault="00421B1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036862F8" w14:textId="77777777" w:rsidR="00421B1B" w:rsidRPr="00421B1B" w:rsidRDefault="00421B1B" w:rsidP="00AD1037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6A969EE" w14:textId="77777777" w:rsidR="00421B1B" w:rsidRPr="00421B1B" w:rsidRDefault="00421B1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C51C540" w14:textId="77777777" w:rsidR="00421B1B" w:rsidRPr="00421B1B" w:rsidRDefault="00421B1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2808F068" w14:textId="77777777" w:rsidR="00421B1B" w:rsidRPr="00421B1B" w:rsidRDefault="00421B1B" w:rsidP="00167AE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9FB9C8C" w14:textId="77777777" w:rsidR="00421B1B" w:rsidRPr="00421B1B" w:rsidRDefault="00421B1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61A00" w14:paraId="67B5D71D" w14:textId="77777777" w:rsidTr="00E90389">
        <w:trPr>
          <w:trHeight w:val="284"/>
        </w:trPr>
        <w:tc>
          <w:tcPr>
            <w:tcW w:w="534" w:type="dxa"/>
          </w:tcPr>
          <w:p w14:paraId="6A974E45" w14:textId="77777777" w:rsidR="00061A00" w:rsidRDefault="00061A00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49A29943" w14:textId="77777777" w:rsidR="00061A00" w:rsidRDefault="00061A00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DDE8444" w14:textId="77777777" w:rsidR="00061A00" w:rsidRDefault="00061A00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5C85183E" w14:textId="77777777" w:rsidR="00061A00" w:rsidRDefault="00061A00" w:rsidP="00AD1037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FFDFF5" w14:textId="77777777" w:rsidR="00061A00" w:rsidRDefault="00061A00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3FA741" w14:textId="77777777" w:rsidR="00061A00" w:rsidRDefault="00061A00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240015CC" w14:textId="77777777" w:rsidR="00061A00" w:rsidRDefault="00061A00" w:rsidP="00167AE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250FAE4" w14:textId="77777777" w:rsidR="00061A00" w:rsidRDefault="00061A00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D3AFF" w14:paraId="73BE5064" w14:textId="77777777" w:rsidTr="00E90389">
        <w:trPr>
          <w:trHeight w:val="284"/>
        </w:trPr>
        <w:tc>
          <w:tcPr>
            <w:tcW w:w="534" w:type="dxa"/>
          </w:tcPr>
          <w:p w14:paraId="460A6F04" w14:textId="77777777" w:rsidR="00FD3AFF" w:rsidRDefault="00FD3AFF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1951D37B" w14:textId="77777777" w:rsidR="00FD3AFF" w:rsidRDefault="00FD3AFF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32AE627" w14:textId="77777777" w:rsidR="00FD3AFF" w:rsidRDefault="00FD3AFF" w:rsidP="00EB126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4FCC6984" w14:textId="77777777" w:rsidR="00FD3AFF" w:rsidRDefault="00FD3AFF" w:rsidP="00AD1037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FF8D6D3" w14:textId="77777777" w:rsidR="00FD3AFF" w:rsidRDefault="00FD3AFF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8564FBE" w14:textId="77777777" w:rsidR="00FD3AFF" w:rsidRDefault="00FD3AFF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623E05DC" w14:textId="77777777" w:rsidR="00FD3AFF" w:rsidRDefault="00FD3AFF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073C0F6" w14:textId="77777777" w:rsidR="00FD3AFF" w:rsidRPr="00FD3AFF" w:rsidRDefault="00FD3AFF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  <w:tr w:rsidR="001611A1" w14:paraId="3C3C20D2" w14:textId="77777777" w:rsidTr="00E90389">
        <w:trPr>
          <w:trHeight w:val="284"/>
        </w:trPr>
        <w:tc>
          <w:tcPr>
            <w:tcW w:w="534" w:type="dxa"/>
          </w:tcPr>
          <w:p w14:paraId="671F00EA" w14:textId="77777777" w:rsidR="001611A1" w:rsidRDefault="001611A1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2B730EAA" w14:textId="77777777" w:rsidR="001611A1" w:rsidRDefault="001611A1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8065AAF" w14:textId="77777777" w:rsidR="001611A1" w:rsidRDefault="001611A1" w:rsidP="00EB126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26D1DDFE" w14:textId="77777777" w:rsidR="001611A1" w:rsidRDefault="001611A1" w:rsidP="00AD1037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C3E1AD6" w14:textId="77777777" w:rsidR="001611A1" w:rsidRDefault="001611A1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5985B1C" w14:textId="77777777" w:rsidR="001611A1" w:rsidRDefault="001611A1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50EC1311" w14:textId="77777777" w:rsidR="001611A1" w:rsidRDefault="001611A1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BA46179" w14:textId="77777777" w:rsidR="001611A1" w:rsidRDefault="001611A1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  <w:tr w:rsidR="00197FEB" w14:paraId="7C439827" w14:textId="77777777" w:rsidTr="00E90389">
        <w:trPr>
          <w:trHeight w:val="284"/>
        </w:trPr>
        <w:tc>
          <w:tcPr>
            <w:tcW w:w="534" w:type="dxa"/>
          </w:tcPr>
          <w:p w14:paraId="69C3E52A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1B3B6409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07976B3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5ECB8B2A" w14:textId="77777777" w:rsidR="00197FEB" w:rsidRDefault="00197FEB" w:rsidP="00AD1037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1A6B7CE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E622BE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1ECFA2C0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EA35D6B" w14:textId="77777777" w:rsidR="00197FEB" w:rsidRDefault="00197FEB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  <w:tr w:rsidR="00197FEB" w14:paraId="74677162" w14:textId="77777777" w:rsidTr="00E90389">
        <w:trPr>
          <w:trHeight w:val="284"/>
        </w:trPr>
        <w:tc>
          <w:tcPr>
            <w:tcW w:w="534" w:type="dxa"/>
          </w:tcPr>
          <w:p w14:paraId="4830F88B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19BBC763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3DCE11A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5BB48EDD" w14:textId="77777777" w:rsidR="00197FEB" w:rsidRDefault="00197FEB" w:rsidP="00FF398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8D9AE1F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1F99C14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2FE56350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E1FC8CF" w14:textId="77777777" w:rsidR="00197FEB" w:rsidRDefault="00197FEB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  <w:tr w:rsidR="00197FEB" w14:paraId="1BB50C17" w14:textId="77777777" w:rsidTr="00E90389">
        <w:trPr>
          <w:trHeight w:val="284"/>
        </w:trPr>
        <w:tc>
          <w:tcPr>
            <w:tcW w:w="534" w:type="dxa"/>
          </w:tcPr>
          <w:p w14:paraId="3F75A1AE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1EC86B67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9CD0412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1921DC1E" w14:textId="77777777" w:rsidR="00197FEB" w:rsidRDefault="00197FEB" w:rsidP="00AD103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3061981" w14:textId="77777777" w:rsidR="00197FEB" w:rsidRDefault="00197FEB" w:rsidP="00E9038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D42F4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03CE635C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FC6764C" w14:textId="77777777" w:rsidR="00197FEB" w:rsidRDefault="00197FEB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  <w:tr w:rsidR="00197FEB" w14:paraId="6607465E" w14:textId="77777777" w:rsidTr="00E90389">
        <w:trPr>
          <w:trHeight w:val="284"/>
        </w:trPr>
        <w:tc>
          <w:tcPr>
            <w:tcW w:w="534" w:type="dxa"/>
          </w:tcPr>
          <w:p w14:paraId="0B9D96F7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37B53595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DD56348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3E4E85F1" w14:textId="77777777" w:rsidR="00197FEB" w:rsidRDefault="00197FEB" w:rsidP="00E9038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753EA6" w14:textId="77777777" w:rsidR="00A107E2" w:rsidRDefault="00A107E2" w:rsidP="003A5A4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DF146D0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0C36719B" w14:textId="77777777" w:rsidR="00197FEB" w:rsidRDefault="00197FEB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FB10B32" w14:textId="77777777" w:rsidR="00197FEB" w:rsidRDefault="00197FEB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  <w:tr w:rsidR="000E2085" w:rsidRPr="009808C6" w14:paraId="002CEE25" w14:textId="77777777" w:rsidTr="00E90389">
        <w:trPr>
          <w:trHeight w:val="284"/>
        </w:trPr>
        <w:tc>
          <w:tcPr>
            <w:tcW w:w="534" w:type="dxa"/>
          </w:tcPr>
          <w:p w14:paraId="40236FBF" w14:textId="77777777" w:rsidR="000E2085" w:rsidRDefault="000E2085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</w:tcPr>
          <w:p w14:paraId="2A82C5EF" w14:textId="77777777" w:rsidR="000E2085" w:rsidRDefault="000E2085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5F0299A" w14:textId="77777777" w:rsidR="000E2085" w:rsidRDefault="000E2085" w:rsidP="003A5A4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21" w:type="dxa"/>
          </w:tcPr>
          <w:p w14:paraId="1978F99A" w14:textId="77777777" w:rsidR="003A5A48" w:rsidRPr="009808C6" w:rsidRDefault="003A5A48" w:rsidP="00FF398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10C37C6" w14:textId="77777777" w:rsidR="000E2085" w:rsidRPr="009808C6" w:rsidRDefault="000E2085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C494EC" w14:textId="77777777" w:rsidR="000E2085" w:rsidRPr="009808C6" w:rsidRDefault="000E2085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7C921472" w14:textId="77777777" w:rsidR="000E2085" w:rsidRPr="009808C6" w:rsidRDefault="000E2085" w:rsidP="00421B1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B275D24" w14:textId="77777777" w:rsidR="000E2085" w:rsidRPr="009808C6" w:rsidRDefault="000E2085" w:rsidP="00FD3AFF">
            <w:pPr>
              <w:pStyle w:val="NurText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</w:p>
        </w:tc>
      </w:tr>
    </w:tbl>
    <w:p w14:paraId="56B8C088" w14:textId="77777777" w:rsidR="00E90389" w:rsidRPr="009808C6" w:rsidRDefault="00E90389" w:rsidP="00421B1B"/>
    <w:p w14:paraId="08BEF901" w14:textId="77777777" w:rsidR="00421B1B" w:rsidRPr="009808C6" w:rsidRDefault="00E90389" w:rsidP="00421B1B">
      <w:r w:rsidRPr="009808C6">
        <w:br w:type="page"/>
      </w:r>
    </w:p>
    <w:tbl>
      <w:tblPr>
        <w:tblW w:w="1502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2520"/>
        <w:gridCol w:w="11862"/>
      </w:tblGrid>
      <w:tr w:rsidR="00332321" w:rsidRPr="00F34060" w14:paraId="0A2E40F5" w14:textId="77777777" w:rsidTr="00332321">
        <w:tc>
          <w:tcPr>
            <w:tcW w:w="644" w:type="dxa"/>
          </w:tcPr>
          <w:p w14:paraId="216343D4" w14:textId="77777777" w:rsidR="00332321" w:rsidRPr="00F34060" w:rsidRDefault="00332321" w:rsidP="00B04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lastRenderedPageBreak/>
              <w:t>A</w:t>
            </w:r>
          </w:p>
        </w:tc>
        <w:tc>
          <w:tcPr>
            <w:tcW w:w="2520" w:type="dxa"/>
          </w:tcPr>
          <w:p w14:paraId="782DD2C9" w14:textId="77777777" w:rsidR="00332321" w:rsidRPr="00F34060" w:rsidRDefault="00332321" w:rsidP="00B0459F">
            <w:pPr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Aufforderung</w:t>
            </w:r>
          </w:p>
        </w:tc>
        <w:tc>
          <w:tcPr>
            <w:tcW w:w="11862" w:type="dxa"/>
          </w:tcPr>
          <w:p w14:paraId="10FC60C2" w14:textId="77777777" w:rsidR="00332321" w:rsidRPr="00F34060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Der Umfang einer Aufforderung ist immer begrenzt und verpflichtet den Verantwortlichen zum Handeln</w:t>
            </w:r>
          </w:p>
          <w:p w14:paraId="3D18B025" w14:textId="77777777" w:rsidR="00332321" w:rsidRPr="00F34060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Die Festlegung einer Aufforderung erfordert immer die Zustimmung der Betroffenen ( Nicht Anwesenden darf nicht einfach eine Aufgabe zugewiesen werden).</w:t>
            </w:r>
          </w:p>
          <w:p w14:paraId="772A41B9" w14:textId="77777777" w:rsidR="00332321" w:rsidRPr="00F34060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Die Bearbeitungsdauer und die Kosten lassen sich abschätzen.</w:t>
            </w:r>
          </w:p>
          <w:p w14:paraId="2B283E95" w14:textId="77777777" w:rsidR="00332321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Für  die Lösung der Aufgabe wird ein eindeutiger Endtermin festgelegt.</w:t>
            </w:r>
          </w:p>
          <w:p w14:paraId="41F5B504" w14:textId="77777777" w:rsidR="00332321" w:rsidRPr="00F34060" w:rsidRDefault="00332321" w:rsidP="00332321">
            <w:pPr>
              <w:spacing w:after="0" w:line="240" w:lineRule="auto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32321" w:rsidRPr="00F34060" w14:paraId="27B6C490" w14:textId="77777777" w:rsidTr="00332321">
        <w:tc>
          <w:tcPr>
            <w:tcW w:w="644" w:type="dxa"/>
          </w:tcPr>
          <w:p w14:paraId="2B7EBD10" w14:textId="77777777" w:rsidR="00332321" w:rsidRPr="00F34060" w:rsidRDefault="00332321" w:rsidP="00B04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2520" w:type="dxa"/>
          </w:tcPr>
          <w:p w14:paraId="3827E249" w14:textId="77777777" w:rsidR="00332321" w:rsidRPr="00F34060" w:rsidRDefault="00332321" w:rsidP="00B0459F">
            <w:pPr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Beschluss</w:t>
            </w:r>
          </w:p>
        </w:tc>
        <w:tc>
          <w:tcPr>
            <w:tcW w:w="11862" w:type="dxa"/>
          </w:tcPr>
          <w:p w14:paraId="6D20CB54" w14:textId="77777777" w:rsidR="00332321" w:rsidRPr="00F34060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Ein Beschluss ist für alle Teilnehmer verbindlich.</w:t>
            </w:r>
          </w:p>
          <w:p w14:paraId="1E255A4A" w14:textId="77777777" w:rsidR="00332321" w:rsidRPr="00F34060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 xml:space="preserve">Er erfordert die Einigung aller Beteiligten </w:t>
            </w:r>
          </w:p>
          <w:p w14:paraId="1A059DA1" w14:textId="77777777" w:rsidR="00332321" w:rsidRDefault="00332321" w:rsidP="0033232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Die Kosten und der Arbeitsumfang lassen sich nicht begrenzen oder sind gleich Null.</w:t>
            </w:r>
          </w:p>
          <w:p w14:paraId="647CEDAC" w14:textId="77777777" w:rsidR="00332321" w:rsidRPr="00F34060" w:rsidRDefault="00332321" w:rsidP="00332321">
            <w:pPr>
              <w:spacing w:after="0" w:line="240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321" w:rsidRPr="00F34060" w14:paraId="63AC5AF9" w14:textId="77777777" w:rsidTr="00332321">
        <w:tc>
          <w:tcPr>
            <w:tcW w:w="644" w:type="dxa"/>
          </w:tcPr>
          <w:p w14:paraId="299FA36D" w14:textId="77777777" w:rsidR="00332321" w:rsidRPr="00F34060" w:rsidRDefault="00332321" w:rsidP="00B04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2520" w:type="dxa"/>
          </w:tcPr>
          <w:p w14:paraId="6C4D61A4" w14:textId="77777777" w:rsidR="00332321" w:rsidRPr="00F34060" w:rsidRDefault="00332321" w:rsidP="00B0459F">
            <w:pPr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Empfehlung</w:t>
            </w:r>
          </w:p>
        </w:tc>
        <w:tc>
          <w:tcPr>
            <w:tcW w:w="11862" w:type="dxa"/>
          </w:tcPr>
          <w:p w14:paraId="6FA7B0A2" w14:textId="77777777" w:rsidR="00332321" w:rsidRPr="00F34060" w:rsidRDefault="00332321" w:rsidP="00B0459F">
            <w:pPr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Eine Empfehlung wir ausgesprochen, wenn die Betroffene nicht anwesend ist oder sich der Beteiligten nicht auf eine Beschluss oder eine Aufforderung einigen können.</w:t>
            </w:r>
          </w:p>
          <w:p w14:paraId="0F3031F6" w14:textId="77777777" w:rsidR="00332321" w:rsidRPr="00F34060" w:rsidRDefault="00332321" w:rsidP="0033232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 xml:space="preserve">Eine Empfehlung darf einseitig ausgesprochen werden </w:t>
            </w:r>
          </w:p>
          <w:p w14:paraId="46F96EA0" w14:textId="77777777" w:rsidR="00332321" w:rsidRDefault="00332321" w:rsidP="0033232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 xml:space="preserve">Sie erfordert keine Einigung und ist nicht verpflichtend. </w:t>
            </w:r>
          </w:p>
          <w:p w14:paraId="6A15DC2B" w14:textId="77777777" w:rsidR="00332321" w:rsidRPr="00F34060" w:rsidRDefault="00332321" w:rsidP="00332321">
            <w:pPr>
              <w:spacing w:after="0" w:line="240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321" w:rsidRPr="00F34060" w14:paraId="483451A3" w14:textId="77777777" w:rsidTr="00332321">
        <w:tc>
          <w:tcPr>
            <w:tcW w:w="644" w:type="dxa"/>
          </w:tcPr>
          <w:p w14:paraId="662AFE3D" w14:textId="77777777" w:rsidR="00332321" w:rsidRPr="00F34060" w:rsidRDefault="00332321" w:rsidP="00B04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520" w:type="dxa"/>
          </w:tcPr>
          <w:p w14:paraId="1A6846B3" w14:textId="77777777" w:rsidR="00332321" w:rsidRPr="00F34060" w:rsidRDefault="00332321" w:rsidP="00B0459F">
            <w:pPr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Feststellung</w:t>
            </w:r>
          </w:p>
        </w:tc>
        <w:tc>
          <w:tcPr>
            <w:tcW w:w="11862" w:type="dxa"/>
          </w:tcPr>
          <w:p w14:paraId="2D6D0104" w14:textId="77777777" w:rsidR="00332321" w:rsidRPr="00F34060" w:rsidRDefault="00332321" w:rsidP="00B0459F">
            <w:pPr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Eine Feststellung gibt Tatbestände, Sachverhalte und persönliche Sichtweisen einzelner Beteiligter wieder.</w:t>
            </w:r>
          </w:p>
          <w:p w14:paraId="49CCD4F0" w14:textId="77777777" w:rsidR="00332321" w:rsidRPr="00F34060" w:rsidRDefault="00332321" w:rsidP="0033232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>Eine Feststellung darf einseitig ausgesprochen werden</w:t>
            </w:r>
          </w:p>
          <w:p w14:paraId="5211D6E6" w14:textId="77777777" w:rsidR="00332321" w:rsidRDefault="00332321" w:rsidP="0033232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34060">
              <w:rPr>
                <w:rFonts w:ascii="Arial" w:hAnsi="Arial" w:cs="Arial"/>
                <w:sz w:val="16"/>
                <w:szCs w:val="16"/>
              </w:rPr>
              <w:t xml:space="preserve">Sie erfordert keine Einigung und ist nicht </w:t>
            </w:r>
            <w:proofErr w:type="spellStart"/>
            <w:r w:rsidRPr="00F34060">
              <w:rPr>
                <w:rFonts w:ascii="Arial" w:hAnsi="Arial" w:cs="Arial"/>
                <w:sz w:val="16"/>
                <w:szCs w:val="16"/>
              </w:rPr>
              <w:t>verpflichtent</w:t>
            </w:r>
            <w:proofErr w:type="spellEnd"/>
            <w:r w:rsidRPr="00F34060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16E1BFC" w14:textId="77777777" w:rsidR="00332321" w:rsidRPr="00F34060" w:rsidRDefault="00332321" w:rsidP="00332321">
            <w:pPr>
              <w:spacing w:after="0" w:line="240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2CB1CF" w14:textId="77777777" w:rsidR="00332321" w:rsidRDefault="00332321" w:rsidP="00421B1B"/>
    <w:sectPr w:rsidR="00332321" w:rsidSect="002A06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58D9" w14:textId="77777777" w:rsidR="00B84638" w:rsidRDefault="00B84638" w:rsidP="00A87775">
      <w:pPr>
        <w:spacing w:after="0" w:line="240" w:lineRule="auto"/>
      </w:pPr>
      <w:r>
        <w:separator/>
      </w:r>
    </w:p>
  </w:endnote>
  <w:endnote w:type="continuationSeparator" w:id="0">
    <w:p w14:paraId="0F5B3380" w14:textId="77777777" w:rsidR="00B84638" w:rsidRDefault="00B84638" w:rsidP="00A8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8AEE" w14:textId="77777777" w:rsidR="00B84638" w:rsidRDefault="00B846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7F3D" w14:textId="77777777" w:rsidR="002A06ED" w:rsidRPr="002A06ED" w:rsidRDefault="00421B1B" w:rsidP="002A06ED">
    <w:pPr>
      <w:pStyle w:val="Fuzeile"/>
    </w:pPr>
    <w:r w:rsidRPr="00421B1B">
      <w:rPr>
        <w:rFonts w:ascii="Tahoma" w:hAnsi="Tahoma" w:cs="Tahoma"/>
        <w:sz w:val="16"/>
        <w:szCs w:val="16"/>
      </w:rPr>
      <w:t xml:space="preserve">Seite </w:t>
    </w:r>
    <w:r w:rsidR="00483ECD" w:rsidRPr="00421B1B">
      <w:rPr>
        <w:rFonts w:ascii="Tahoma" w:hAnsi="Tahoma" w:cs="Tahoma"/>
        <w:sz w:val="16"/>
        <w:szCs w:val="16"/>
      </w:rPr>
      <w:fldChar w:fldCharType="begin"/>
    </w:r>
    <w:r w:rsidRPr="00421B1B">
      <w:rPr>
        <w:rFonts w:ascii="Tahoma" w:hAnsi="Tahoma" w:cs="Tahoma"/>
        <w:sz w:val="16"/>
        <w:szCs w:val="16"/>
      </w:rPr>
      <w:instrText xml:space="preserve"> PAGE   \* MERGEFORMAT </w:instrText>
    </w:r>
    <w:r w:rsidR="00483ECD" w:rsidRPr="00421B1B">
      <w:rPr>
        <w:rFonts w:ascii="Tahoma" w:hAnsi="Tahoma" w:cs="Tahoma"/>
        <w:sz w:val="16"/>
        <w:szCs w:val="16"/>
      </w:rPr>
      <w:fldChar w:fldCharType="separate"/>
    </w:r>
    <w:r w:rsidR="00B77CB3">
      <w:rPr>
        <w:rFonts w:ascii="Tahoma" w:hAnsi="Tahoma" w:cs="Tahoma"/>
        <w:noProof/>
        <w:sz w:val="16"/>
        <w:szCs w:val="16"/>
      </w:rPr>
      <w:t>1</w:t>
    </w:r>
    <w:r w:rsidR="00483ECD" w:rsidRPr="00421B1B">
      <w:rPr>
        <w:rFonts w:ascii="Tahoma" w:hAnsi="Tahoma" w:cs="Tahoma"/>
        <w:sz w:val="16"/>
        <w:szCs w:val="16"/>
      </w:rPr>
      <w:fldChar w:fldCharType="end"/>
    </w:r>
    <w:r w:rsidRPr="00421B1B">
      <w:rPr>
        <w:rFonts w:ascii="Tahoma" w:hAnsi="Tahoma" w:cs="Tahoma"/>
        <w:sz w:val="16"/>
        <w:szCs w:val="16"/>
      </w:rPr>
      <w:t xml:space="preserve"> von</w:t>
    </w:r>
    <w:r w:rsidR="00EC3644">
      <w:t xml:space="preserve"> </w:t>
    </w:r>
    <w:r w:rsidR="00B84638">
      <w:fldChar w:fldCharType="begin"/>
    </w:r>
    <w:r w:rsidR="00B84638">
      <w:instrText xml:space="preserve"> NUMPAGES </w:instrText>
    </w:r>
    <w:r w:rsidR="00B84638">
      <w:fldChar w:fldCharType="separate"/>
    </w:r>
    <w:r w:rsidR="00B77CB3">
      <w:rPr>
        <w:noProof/>
      </w:rPr>
      <w:t>1</w:t>
    </w:r>
    <w:r w:rsidR="00B84638">
      <w:rPr>
        <w:noProof/>
      </w:rPr>
      <w:fldChar w:fldCharType="end"/>
    </w:r>
    <w:r w:rsidRPr="00421B1B">
      <w:rPr>
        <w:rFonts w:ascii="Tahoma" w:hAnsi="Tahoma" w:cs="Tahoma"/>
        <w:sz w:val="16"/>
        <w:szCs w:val="16"/>
      </w:rPr>
      <w:tab/>
    </w:r>
    <w:r w:rsidRPr="00421B1B">
      <w:rPr>
        <w:rFonts w:ascii="Tahoma" w:hAnsi="Tahoma" w:cs="Tahoma"/>
        <w:sz w:val="16"/>
        <w:szCs w:val="16"/>
      </w:rPr>
      <w:tab/>
    </w:r>
    <w:r w:rsidRPr="00421B1B">
      <w:rPr>
        <w:rFonts w:ascii="Tahoma" w:hAnsi="Tahoma" w:cs="Tahoma"/>
        <w:sz w:val="16"/>
        <w:szCs w:val="16"/>
      </w:rPr>
      <w:tab/>
    </w:r>
    <w:r w:rsidRPr="00421B1B">
      <w:rPr>
        <w:rFonts w:ascii="Tahoma" w:hAnsi="Tahoma" w:cs="Tahoma"/>
        <w:sz w:val="16"/>
        <w:szCs w:val="16"/>
      </w:rPr>
      <w:tab/>
    </w:r>
    <w:r w:rsidR="00927F28">
      <w:rPr>
        <w:rFonts w:ascii="Tahoma" w:hAnsi="Tahoma" w:cs="Tahoma"/>
        <w:sz w:val="16"/>
        <w:szCs w:val="16"/>
      </w:rPr>
      <w:tab/>
    </w:r>
    <w:r w:rsidR="00EB5085">
      <w:rPr>
        <w:rFonts w:ascii="Tahoma" w:hAnsi="Tahoma" w:cs="Tahoma"/>
        <w:sz w:val="16"/>
        <w:szCs w:val="16"/>
      </w:rPr>
      <w:tab/>
    </w:r>
    <w:r w:rsidRPr="00421B1B">
      <w:rPr>
        <w:rFonts w:ascii="Tahoma" w:hAnsi="Tahoma" w:cs="Tahoma"/>
        <w:sz w:val="16"/>
        <w:szCs w:val="16"/>
      </w:rPr>
      <w:t xml:space="preserve">Protokollführer: </w:t>
    </w:r>
    <w:r w:rsidR="00B84638">
      <w:fldChar w:fldCharType="begin"/>
    </w:r>
    <w:r w:rsidR="00B84638">
      <w:instrText xml:space="preserve"> AUTHOR   \* MERGEFORMAT </w:instrText>
    </w:r>
    <w:r w:rsidR="00B84638">
      <w:fldChar w:fldCharType="separate"/>
    </w:r>
    <w:r w:rsidR="00B84638" w:rsidRPr="00B84638">
      <w:rPr>
        <w:rFonts w:ascii="Tahoma" w:hAnsi="Tahoma" w:cs="Tahoma"/>
        <w:noProof/>
        <w:sz w:val="16"/>
        <w:szCs w:val="16"/>
      </w:rPr>
      <w:t>Blankertz, Torben</w:t>
    </w:r>
    <w:r w:rsidR="00B84638">
      <w:rPr>
        <w:rFonts w:ascii="Tahoma" w:hAnsi="Tahoma" w:cs="Tahoma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D898" w14:textId="77777777" w:rsidR="00B84638" w:rsidRDefault="00B846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D926" w14:textId="77777777" w:rsidR="00B84638" w:rsidRDefault="00B84638" w:rsidP="00A87775">
      <w:pPr>
        <w:spacing w:after="0" w:line="240" w:lineRule="auto"/>
      </w:pPr>
      <w:r>
        <w:separator/>
      </w:r>
    </w:p>
  </w:footnote>
  <w:footnote w:type="continuationSeparator" w:id="0">
    <w:p w14:paraId="0D2BB310" w14:textId="77777777" w:rsidR="00B84638" w:rsidRDefault="00B84638" w:rsidP="00A8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362A" w14:textId="77777777" w:rsidR="00B84638" w:rsidRDefault="00B846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42" w:type="dxa"/>
      <w:tblLook w:val="04A0" w:firstRow="1" w:lastRow="0" w:firstColumn="1" w:lastColumn="0" w:noHBand="0" w:noVBand="1"/>
    </w:tblPr>
    <w:tblGrid>
      <w:gridCol w:w="12245"/>
      <w:gridCol w:w="2497"/>
    </w:tblGrid>
    <w:tr w:rsidR="00E44573" w:rsidRPr="00297556" w14:paraId="49E9F86A" w14:textId="77777777" w:rsidTr="00B84638">
      <w:trPr>
        <w:trHeight w:val="841"/>
      </w:trPr>
      <w:tc>
        <w:tcPr>
          <w:tcW w:w="12245" w:type="dxa"/>
        </w:tcPr>
        <w:p w14:paraId="2294434E" w14:textId="77777777" w:rsidR="00A87775" w:rsidRPr="0055011B" w:rsidRDefault="00F43A57">
          <w:pPr>
            <w:pStyle w:val="Kopfzeile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Musterfirma</w:t>
          </w:r>
        </w:p>
        <w:p w14:paraId="2CE6BC03" w14:textId="77777777" w:rsidR="00A87775" w:rsidRPr="00EB5085" w:rsidRDefault="00F43A57">
          <w:pPr>
            <w:pStyle w:val="Kopfzeile"/>
            <w:rPr>
              <w:color w:val="7F7F7F" w:themeColor="text1" w:themeTint="80"/>
            </w:rPr>
          </w:pPr>
          <w:proofErr w:type="spellStart"/>
          <w:r>
            <w:rPr>
              <w:color w:val="7F7F7F" w:themeColor="text1" w:themeTint="80"/>
            </w:rPr>
            <w:t>Strasse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HausNr</w:t>
          </w:r>
          <w:proofErr w:type="spellEnd"/>
        </w:p>
        <w:p w14:paraId="2AC78D2B" w14:textId="77777777" w:rsidR="0055011B" w:rsidRDefault="0055011B">
          <w:pPr>
            <w:pStyle w:val="Kopfzeile"/>
            <w:rPr>
              <w:rFonts w:ascii="Arial" w:hAnsi="Arial" w:cs="Arial"/>
              <w:color w:val="7F7F7F"/>
            </w:rPr>
          </w:pPr>
        </w:p>
        <w:p w14:paraId="447F6870" w14:textId="77777777" w:rsidR="0055011B" w:rsidRPr="00297556" w:rsidRDefault="00F43A57" w:rsidP="00F43A57">
          <w:pPr>
            <w:pStyle w:val="Kopfzeile"/>
          </w:pPr>
          <w:r>
            <w:rPr>
              <w:color w:val="7F7F7F" w:themeColor="text1" w:themeTint="80"/>
            </w:rPr>
            <w:t>99999</w:t>
          </w:r>
          <w:r w:rsidR="0055011B" w:rsidRPr="00EB5085"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Niergendswo</w:t>
          </w:r>
          <w:proofErr w:type="spellEnd"/>
        </w:p>
      </w:tc>
      <w:tc>
        <w:tcPr>
          <w:tcW w:w="2497" w:type="dxa"/>
        </w:tcPr>
        <w:p w14:paraId="66D664E8" w14:textId="1355EAAC" w:rsidR="00A87775" w:rsidRPr="00297556" w:rsidRDefault="00B84638" w:rsidP="00B84638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2187211" wp14:editId="6CF4EFAD">
                <wp:extent cx="648429" cy="612250"/>
                <wp:effectExtent l="0" t="0" r="0" b="0"/>
                <wp:docPr id="1" name="Grafik 1" descr="Ein Bild, das ClipAr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Ein Bild, das ClipArt enthält.&#10;&#10;Automatisch generierte Beschreib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462" cy="630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EBD612" w14:textId="77777777" w:rsidR="00A87775" w:rsidRDefault="00A87775" w:rsidP="00CD78C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5BF0" w14:textId="77777777" w:rsidR="00B84638" w:rsidRDefault="00B846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955"/>
    <w:multiLevelType w:val="hybridMultilevel"/>
    <w:tmpl w:val="245664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E57A6"/>
    <w:multiLevelType w:val="hybridMultilevel"/>
    <w:tmpl w:val="A4A4C5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546B6"/>
    <w:multiLevelType w:val="hybridMultilevel"/>
    <w:tmpl w:val="0B1805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38"/>
    <w:rsid w:val="00046EA0"/>
    <w:rsid w:val="00061A00"/>
    <w:rsid w:val="000E2085"/>
    <w:rsid w:val="000F71EC"/>
    <w:rsid w:val="00122AC5"/>
    <w:rsid w:val="001611A1"/>
    <w:rsid w:val="00167AE6"/>
    <w:rsid w:val="00197FEB"/>
    <w:rsid w:val="00200FC5"/>
    <w:rsid w:val="00241068"/>
    <w:rsid w:val="00252000"/>
    <w:rsid w:val="00297556"/>
    <w:rsid w:val="002A06ED"/>
    <w:rsid w:val="002A1DC9"/>
    <w:rsid w:val="002A58A2"/>
    <w:rsid w:val="002C15A8"/>
    <w:rsid w:val="002D1628"/>
    <w:rsid w:val="002E0498"/>
    <w:rsid w:val="00302378"/>
    <w:rsid w:val="003132E7"/>
    <w:rsid w:val="00332321"/>
    <w:rsid w:val="003A5A48"/>
    <w:rsid w:val="00421B1B"/>
    <w:rsid w:val="0045770A"/>
    <w:rsid w:val="004661AA"/>
    <w:rsid w:val="00483ECD"/>
    <w:rsid w:val="00506079"/>
    <w:rsid w:val="0055011B"/>
    <w:rsid w:val="0055157B"/>
    <w:rsid w:val="00555369"/>
    <w:rsid w:val="00556786"/>
    <w:rsid w:val="00565EF8"/>
    <w:rsid w:val="005F2798"/>
    <w:rsid w:val="00614AB2"/>
    <w:rsid w:val="007246EA"/>
    <w:rsid w:val="00726C46"/>
    <w:rsid w:val="008642AE"/>
    <w:rsid w:val="008678B4"/>
    <w:rsid w:val="00914048"/>
    <w:rsid w:val="00927F28"/>
    <w:rsid w:val="00955963"/>
    <w:rsid w:val="00967123"/>
    <w:rsid w:val="0097303B"/>
    <w:rsid w:val="009808C6"/>
    <w:rsid w:val="009A2EFA"/>
    <w:rsid w:val="00A107E2"/>
    <w:rsid w:val="00A60761"/>
    <w:rsid w:val="00A72506"/>
    <w:rsid w:val="00A87775"/>
    <w:rsid w:val="00AD1037"/>
    <w:rsid w:val="00B0459F"/>
    <w:rsid w:val="00B77CB3"/>
    <w:rsid w:val="00B84601"/>
    <w:rsid w:val="00B84638"/>
    <w:rsid w:val="00BC0E56"/>
    <w:rsid w:val="00BC358E"/>
    <w:rsid w:val="00C35982"/>
    <w:rsid w:val="00C9649A"/>
    <w:rsid w:val="00CC3EF4"/>
    <w:rsid w:val="00CD78CA"/>
    <w:rsid w:val="00CE4EC9"/>
    <w:rsid w:val="00CF47DD"/>
    <w:rsid w:val="00D2749C"/>
    <w:rsid w:val="00D66BD0"/>
    <w:rsid w:val="00D772C5"/>
    <w:rsid w:val="00DE4DDC"/>
    <w:rsid w:val="00E37165"/>
    <w:rsid w:val="00E44573"/>
    <w:rsid w:val="00E90389"/>
    <w:rsid w:val="00EB1267"/>
    <w:rsid w:val="00EB5085"/>
    <w:rsid w:val="00EC3644"/>
    <w:rsid w:val="00F43A57"/>
    <w:rsid w:val="00F52827"/>
    <w:rsid w:val="00F85C6B"/>
    <w:rsid w:val="00FD3AFF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55705"/>
  <w15:docId w15:val="{36AC9AA3-DEEB-402A-8EF8-B43DD7F2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2E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7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775"/>
  </w:style>
  <w:style w:type="paragraph" w:styleId="Fuzeile">
    <w:name w:val="footer"/>
    <w:basedOn w:val="Standard"/>
    <w:link w:val="FuzeileZchn"/>
    <w:uiPriority w:val="99"/>
    <w:unhideWhenUsed/>
    <w:rsid w:val="00A87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775"/>
  </w:style>
  <w:style w:type="table" w:styleId="Tabellenraster">
    <w:name w:val="Table Grid"/>
    <w:basedOn w:val="NormaleTabelle"/>
    <w:uiPriority w:val="59"/>
    <w:rsid w:val="00A877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7775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65EF8"/>
    <w:pPr>
      <w:spacing w:after="0" w:line="240" w:lineRule="auto"/>
    </w:pPr>
    <w:rPr>
      <w:rFonts w:ascii="Times New Roman" w:hAnsi="Times New Roman"/>
      <w:sz w:val="24"/>
      <w:szCs w:val="24"/>
      <w:lang w:eastAsia="de-DE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65EF8"/>
    <w:rPr>
      <w:rFonts w:ascii="Times New Roman" w:eastAsia="Calibri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D3AFF"/>
    <w:pPr>
      <w:spacing w:after="0" w:line="240" w:lineRule="auto"/>
    </w:pPr>
    <w:rPr>
      <w:rFonts w:ascii="Consolas" w:hAnsi="Consolas"/>
      <w:sz w:val="21"/>
      <w:szCs w:val="21"/>
      <w:lang w:eastAsia="de-DE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D3AFF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kertz\OneDrive%20-%20MVP\Vorlagen\O365\Besprechungsprotokoll-V5.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DC17FD139DE243B898FAF181B4FFBA" ma:contentTypeVersion="0" ma:contentTypeDescription="Ein neues Dokument erstellen." ma:contentTypeScope="" ma:versionID="7267d60147b36199a1b8fb8443075382">
  <xsd:schema xmlns:xsd="http://www.w3.org/2001/XMLSchema" xmlns:p="http://schemas.microsoft.com/office/2006/metadata/properties" targetNamespace="http://schemas.microsoft.com/office/2006/metadata/properties" ma:root="true" ma:fieldsID="6d8a596bf2ec7fab90595f860d9158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D1565AA-7B11-4488-B398-31A778F33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1F5DB2B-86AB-44A8-9302-52102A3A6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E6325-3F7F-4E96-BD1B-EF367448AB9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Besprechungsprotokoll-V5.0.dotx</Template>
  <TotalTime>0</TotalTime>
  <Pages>3</Pages>
  <Words>255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Blankertz, Torben</dc:creator>
  <cp:lastModifiedBy>Blankertz, Torben</cp:lastModifiedBy>
  <cp:revision>1</cp:revision>
  <cp:lastPrinted>2008-10-22T10:56:00Z</cp:lastPrinted>
  <dcterms:created xsi:type="dcterms:W3CDTF">2022-01-10T07:24:00Z</dcterms:created>
  <dcterms:modified xsi:type="dcterms:W3CDTF">2022-01-10T07:26:00Z</dcterms:modified>
</cp:coreProperties>
</file>