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6945"/>
      </w:tblGrid>
      <w:tr w:rsidR="005A636A" w14:paraId="622135A4" w14:textId="77777777" w:rsidTr="00E31D06">
        <w:tc>
          <w:tcPr>
            <w:tcW w:w="2127" w:type="dxa"/>
          </w:tcPr>
          <w:p w14:paraId="4E1AD4FF" w14:textId="77777777" w:rsidR="005A636A" w:rsidRPr="006273FE" w:rsidRDefault="005A636A">
            <w:pPr>
              <w:rPr>
                <w:rFonts w:cs="Segoe UI Light"/>
                <w:sz w:val="24"/>
                <w:szCs w:val="24"/>
              </w:rPr>
            </w:pPr>
            <w:r w:rsidRPr="006273FE">
              <w:rPr>
                <w:rFonts w:cs="Segoe UI Light"/>
                <w:sz w:val="24"/>
                <w:szCs w:val="24"/>
              </w:rPr>
              <w:t>Titel:</w:t>
            </w:r>
          </w:p>
        </w:tc>
        <w:tc>
          <w:tcPr>
            <w:tcW w:w="6945" w:type="dxa"/>
          </w:tcPr>
          <w:p w14:paraId="766A2BDA" w14:textId="4CD25D7A" w:rsidR="005A636A" w:rsidRPr="006273FE" w:rsidRDefault="005A636A">
            <w:pPr>
              <w:rPr>
                <w:rFonts w:cs="Segoe UI Light"/>
                <w:sz w:val="24"/>
                <w:szCs w:val="24"/>
              </w:rPr>
            </w:pPr>
          </w:p>
        </w:tc>
      </w:tr>
      <w:tr w:rsidR="005A636A" w14:paraId="27FF6B36" w14:textId="77777777" w:rsidTr="00E31D06">
        <w:tc>
          <w:tcPr>
            <w:tcW w:w="2127" w:type="dxa"/>
          </w:tcPr>
          <w:p w14:paraId="2F13C0B3" w14:textId="77777777" w:rsidR="005A636A" w:rsidRPr="006273FE" w:rsidRDefault="005A636A">
            <w:pPr>
              <w:rPr>
                <w:rFonts w:cs="Segoe UI Light"/>
                <w:sz w:val="24"/>
                <w:szCs w:val="24"/>
              </w:rPr>
            </w:pPr>
            <w:r w:rsidRPr="006273FE">
              <w:rPr>
                <w:rFonts w:cs="Segoe UI Light"/>
                <w:sz w:val="24"/>
                <w:szCs w:val="24"/>
              </w:rPr>
              <w:t>Datum:</w:t>
            </w:r>
          </w:p>
        </w:tc>
        <w:tc>
          <w:tcPr>
            <w:tcW w:w="6945" w:type="dxa"/>
          </w:tcPr>
          <w:p w14:paraId="23D470FD" w14:textId="4A2FB614" w:rsidR="005A636A" w:rsidRPr="006273FE" w:rsidRDefault="005A636A">
            <w:pPr>
              <w:rPr>
                <w:rFonts w:cs="Segoe UI Light"/>
                <w:sz w:val="24"/>
                <w:szCs w:val="24"/>
              </w:rPr>
            </w:pPr>
          </w:p>
        </w:tc>
      </w:tr>
      <w:tr w:rsidR="005A636A" w14:paraId="1FDCC73D" w14:textId="77777777" w:rsidTr="00E31D06">
        <w:tc>
          <w:tcPr>
            <w:tcW w:w="2127" w:type="dxa"/>
          </w:tcPr>
          <w:p w14:paraId="0CC0AD2B" w14:textId="77777777" w:rsidR="005A636A" w:rsidRPr="006273FE" w:rsidRDefault="005A636A">
            <w:pPr>
              <w:rPr>
                <w:rFonts w:cs="Segoe UI Light"/>
                <w:sz w:val="24"/>
                <w:szCs w:val="24"/>
              </w:rPr>
            </w:pPr>
            <w:r w:rsidRPr="006273FE">
              <w:rPr>
                <w:rFonts w:cs="Segoe UI Light"/>
                <w:sz w:val="24"/>
                <w:szCs w:val="24"/>
              </w:rPr>
              <w:t>Uhrzeit</w:t>
            </w:r>
          </w:p>
        </w:tc>
        <w:tc>
          <w:tcPr>
            <w:tcW w:w="6945" w:type="dxa"/>
          </w:tcPr>
          <w:p w14:paraId="56C00716" w14:textId="236902A5" w:rsidR="005A636A" w:rsidRPr="006273FE" w:rsidRDefault="005A636A">
            <w:pPr>
              <w:rPr>
                <w:rFonts w:cs="Segoe UI Light"/>
                <w:sz w:val="24"/>
                <w:szCs w:val="24"/>
              </w:rPr>
            </w:pPr>
          </w:p>
        </w:tc>
      </w:tr>
      <w:tr w:rsidR="005A636A" w14:paraId="7553C462" w14:textId="77777777" w:rsidTr="00E31D06">
        <w:tc>
          <w:tcPr>
            <w:tcW w:w="2127" w:type="dxa"/>
          </w:tcPr>
          <w:p w14:paraId="73D42661" w14:textId="77777777" w:rsidR="005A636A" w:rsidRPr="006273FE" w:rsidRDefault="005A636A">
            <w:pPr>
              <w:rPr>
                <w:rFonts w:cs="Segoe UI Light"/>
                <w:sz w:val="24"/>
                <w:szCs w:val="24"/>
              </w:rPr>
            </w:pPr>
            <w:r w:rsidRPr="006273FE">
              <w:rPr>
                <w:rFonts w:cs="Segoe UI Light"/>
                <w:sz w:val="24"/>
                <w:szCs w:val="24"/>
              </w:rPr>
              <w:t>Ort:</w:t>
            </w:r>
          </w:p>
        </w:tc>
        <w:tc>
          <w:tcPr>
            <w:tcW w:w="6945" w:type="dxa"/>
          </w:tcPr>
          <w:p w14:paraId="2CD1526C" w14:textId="49CA573E" w:rsidR="005A636A" w:rsidRPr="006273FE" w:rsidRDefault="005A636A">
            <w:pPr>
              <w:rPr>
                <w:rFonts w:cs="Segoe UI Light"/>
                <w:sz w:val="24"/>
                <w:szCs w:val="24"/>
              </w:rPr>
            </w:pPr>
          </w:p>
        </w:tc>
      </w:tr>
    </w:tbl>
    <w:p w14:paraId="29A1EAEC" w14:textId="77777777" w:rsidR="005A636A" w:rsidRDefault="005A636A">
      <w:pPr>
        <w:rPr>
          <w:rFonts w:cs="Segoe UI Light"/>
          <w:b/>
          <w:sz w:val="24"/>
          <w:szCs w:val="24"/>
        </w:rPr>
      </w:pPr>
    </w:p>
    <w:p w14:paraId="43BE3B5F" w14:textId="44AEF6A1" w:rsidR="005A636A" w:rsidRPr="006273FE" w:rsidRDefault="00E925F0">
      <w:pPr>
        <w:rPr>
          <w:rFonts w:cs="Segoe UI Light"/>
          <w:sz w:val="24"/>
          <w:szCs w:val="24"/>
        </w:rPr>
      </w:pPr>
      <w:r>
        <w:rPr>
          <w:rFonts w:cs="Segoe UI Light"/>
          <w:sz w:val="24"/>
          <w:szCs w:val="24"/>
        </w:rPr>
        <w:t xml:space="preserve">Die </w:t>
      </w:r>
      <w:r w:rsidR="005A636A" w:rsidRPr="006273FE">
        <w:rPr>
          <w:rFonts w:cs="Segoe UI Light"/>
          <w:sz w:val="24"/>
          <w:szCs w:val="24"/>
        </w:rPr>
        <w:t xml:space="preserve">Besprechung wurde einberufen durch: </w:t>
      </w:r>
      <w:sdt>
        <w:sdtPr>
          <w:rPr>
            <w:rFonts w:cs="Segoe UI Light"/>
            <w:sz w:val="24"/>
            <w:szCs w:val="24"/>
          </w:rPr>
          <w:id w:val="-350877407"/>
          <w:placeholder>
            <w:docPart w:val="137BECACC93D41188ACA0F3D35CFF2C9"/>
          </w:placeholder>
          <w:comboBox>
            <w:listItem w:value="Wählen Sie ein Element aus."/>
            <w:listItem w:displayText="Netpoint GmbH" w:value="Netpoint GmbH"/>
            <w:listItem w:displayText="Auftraggeber" w:value="Auftraggeber"/>
          </w:comboBox>
        </w:sdtPr>
        <w:sdtEndPr/>
        <w:sdtContent>
          <w:r w:rsidR="00E64A98">
            <w:rPr>
              <w:rFonts w:cs="Segoe UI Light"/>
              <w:sz w:val="24"/>
              <w:szCs w:val="24"/>
            </w:rPr>
            <w:t>Auftraggeber</w:t>
          </w:r>
        </w:sdtContent>
      </w:sdt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6935"/>
      </w:tblGrid>
      <w:tr w:rsidR="005A636A" w:rsidRPr="007F7120" w14:paraId="6D2FB869" w14:textId="77777777" w:rsidTr="005A636A">
        <w:tc>
          <w:tcPr>
            <w:tcW w:w="2127" w:type="dxa"/>
          </w:tcPr>
          <w:p w14:paraId="73F88AF8" w14:textId="77777777" w:rsidR="005A636A" w:rsidRPr="006273FE" w:rsidRDefault="005A636A">
            <w:pPr>
              <w:rPr>
                <w:rFonts w:cs="Segoe UI Light"/>
                <w:sz w:val="24"/>
                <w:szCs w:val="24"/>
              </w:rPr>
            </w:pPr>
            <w:r w:rsidRPr="006273FE">
              <w:rPr>
                <w:rFonts w:cs="Segoe UI Light"/>
                <w:sz w:val="24"/>
                <w:szCs w:val="24"/>
              </w:rPr>
              <w:t>Teilnehmer:</w:t>
            </w:r>
          </w:p>
        </w:tc>
        <w:tc>
          <w:tcPr>
            <w:tcW w:w="6935" w:type="dxa"/>
          </w:tcPr>
          <w:p w14:paraId="21F55A30" w14:textId="11E563BB" w:rsidR="007F7120" w:rsidRDefault="00140E1A">
            <w:pPr>
              <w:rPr>
                <w:rFonts w:cs="Segoe UI Light"/>
                <w:sz w:val="24"/>
                <w:szCs w:val="24"/>
              </w:rPr>
            </w:pPr>
            <w:r>
              <w:rPr>
                <w:rFonts w:cs="Segoe UI Light"/>
                <w:sz w:val="24"/>
                <w:szCs w:val="24"/>
              </w:rPr>
              <w:t>Auftragnehmer</w:t>
            </w:r>
            <w:r w:rsidR="007F7120">
              <w:rPr>
                <w:rFonts w:cs="Segoe UI Light"/>
                <w:sz w:val="24"/>
                <w:szCs w:val="24"/>
              </w:rPr>
              <w:t xml:space="preserve">: </w:t>
            </w:r>
            <w:r w:rsidR="006C286C" w:rsidRPr="007F7120">
              <w:rPr>
                <w:rFonts w:cs="Segoe UI Light"/>
                <w:sz w:val="24"/>
                <w:szCs w:val="24"/>
              </w:rPr>
              <w:t xml:space="preserve">Torben Blankertz </w:t>
            </w:r>
          </w:p>
          <w:p w14:paraId="47E95709" w14:textId="28D6FFEB" w:rsidR="005A636A" w:rsidRDefault="00140E1A">
            <w:pPr>
              <w:rPr>
                <w:rFonts w:cs="Segoe UI Light"/>
                <w:sz w:val="24"/>
                <w:szCs w:val="24"/>
              </w:rPr>
            </w:pPr>
            <w:r>
              <w:rPr>
                <w:rFonts w:cs="Segoe UI Light"/>
                <w:sz w:val="24"/>
                <w:szCs w:val="24"/>
              </w:rPr>
              <w:t>Auftraggeber:</w:t>
            </w:r>
            <w:r w:rsidR="00F009CD">
              <w:rPr>
                <w:rFonts w:cs="Segoe UI Light"/>
                <w:sz w:val="24"/>
                <w:szCs w:val="24"/>
              </w:rPr>
              <w:t xml:space="preserve"> </w:t>
            </w:r>
            <w:r w:rsidR="00E303DD">
              <w:rPr>
                <w:rFonts w:cs="Segoe UI Light"/>
                <w:sz w:val="24"/>
                <w:szCs w:val="24"/>
              </w:rPr>
              <w:t>Herr Dosenkohl</w:t>
            </w:r>
          </w:p>
          <w:p w14:paraId="20F835AC" w14:textId="113F63EE" w:rsidR="00F009CD" w:rsidRPr="007F7120" w:rsidRDefault="00F009CD">
            <w:pPr>
              <w:rPr>
                <w:rFonts w:cs="Segoe UI Light"/>
                <w:sz w:val="24"/>
                <w:szCs w:val="24"/>
              </w:rPr>
            </w:pPr>
          </w:p>
        </w:tc>
      </w:tr>
      <w:tr w:rsidR="005A636A" w14:paraId="72CB6B82" w14:textId="77777777" w:rsidTr="005A636A">
        <w:tc>
          <w:tcPr>
            <w:tcW w:w="2127" w:type="dxa"/>
          </w:tcPr>
          <w:p w14:paraId="5AC2856F" w14:textId="77777777" w:rsidR="005A636A" w:rsidRPr="006273FE" w:rsidRDefault="005A636A">
            <w:pPr>
              <w:rPr>
                <w:rFonts w:cs="Segoe UI Light"/>
                <w:sz w:val="24"/>
                <w:szCs w:val="24"/>
              </w:rPr>
            </w:pPr>
            <w:r w:rsidRPr="006273FE">
              <w:rPr>
                <w:rFonts w:cs="Segoe UI Light"/>
                <w:sz w:val="24"/>
                <w:szCs w:val="24"/>
              </w:rPr>
              <w:t>Bitte vorbereiten:</w:t>
            </w:r>
          </w:p>
        </w:tc>
        <w:tc>
          <w:tcPr>
            <w:tcW w:w="6935" w:type="dxa"/>
          </w:tcPr>
          <w:p w14:paraId="7385E5BD" w14:textId="7D7251F8" w:rsidR="005A636A" w:rsidRPr="006273FE" w:rsidRDefault="006C286C">
            <w:pPr>
              <w:rPr>
                <w:rFonts w:cs="Segoe UI Light"/>
                <w:sz w:val="24"/>
                <w:szCs w:val="24"/>
              </w:rPr>
            </w:pPr>
            <w:r>
              <w:rPr>
                <w:rFonts w:cs="Segoe UI Light"/>
                <w:sz w:val="24"/>
                <w:szCs w:val="24"/>
              </w:rPr>
              <w:t xml:space="preserve">Prozessbeschreibung </w:t>
            </w:r>
            <w:r w:rsidR="005C2F04">
              <w:rPr>
                <w:rFonts w:cs="Segoe UI Light"/>
                <w:sz w:val="24"/>
                <w:szCs w:val="24"/>
              </w:rPr>
              <w:t>des Projektmanagementprozesses</w:t>
            </w:r>
          </w:p>
        </w:tc>
      </w:tr>
      <w:tr w:rsidR="005A636A" w14:paraId="4B0058AC" w14:textId="77777777" w:rsidTr="005A636A">
        <w:tc>
          <w:tcPr>
            <w:tcW w:w="2127" w:type="dxa"/>
          </w:tcPr>
          <w:p w14:paraId="00E85124" w14:textId="77777777" w:rsidR="005A636A" w:rsidRPr="006273FE" w:rsidRDefault="005A636A">
            <w:pPr>
              <w:rPr>
                <w:rFonts w:cs="Segoe UI Light"/>
                <w:sz w:val="24"/>
                <w:szCs w:val="24"/>
              </w:rPr>
            </w:pPr>
            <w:r w:rsidRPr="006273FE">
              <w:rPr>
                <w:rFonts w:cs="Segoe UI Light"/>
                <w:sz w:val="24"/>
                <w:szCs w:val="24"/>
              </w:rPr>
              <w:t>Bitte mitbringen:</w:t>
            </w:r>
          </w:p>
        </w:tc>
        <w:tc>
          <w:tcPr>
            <w:tcW w:w="6935" w:type="dxa"/>
          </w:tcPr>
          <w:p w14:paraId="6B7D8FBE" w14:textId="0781E017" w:rsidR="005A636A" w:rsidRPr="006273FE" w:rsidRDefault="005C2F04">
            <w:pPr>
              <w:rPr>
                <w:rFonts w:cs="Segoe UI Light"/>
                <w:sz w:val="24"/>
                <w:szCs w:val="24"/>
              </w:rPr>
            </w:pPr>
            <w:proofErr w:type="spellStart"/>
            <w:r>
              <w:rPr>
                <w:rFonts w:cs="Segoe UI Light"/>
                <w:sz w:val="24"/>
                <w:szCs w:val="24"/>
              </w:rPr>
              <w:t>k.A</w:t>
            </w:r>
            <w:proofErr w:type="spellEnd"/>
            <w:r>
              <w:rPr>
                <w:rFonts w:cs="Segoe UI Light"/>
                <w:sz w:val="24"/>
                <w:szCs w:val="24"/>
              </w:rPr>
              <w:t>.</w:t>
            </w:r>
          </w:p>
        </w:tc>
      </w:tr>
    </w:tbl>
    <w:p w14:paraId="67568C08" w14:textId="77777777" w:rsidR="005A636A" w:rsidRDefault="005A636A">
      <w:pPr>
        <w:rPr>
          <w:rFonts w:cs="Segoe UI Light"/>
          <w:b/>
          <w:sz w:val="24"/>
          <w:szCs w:val="24"/>
        </w:rPr>
      </w:pPr>
      <w:r>
        <w:rPr>
          <w:rFonts w:cs="Segoe UI Light"/>
          <w:b/>
          <w:sz w:val="24"/>
          <w:szCs w:val="24"/>
        </w:rPr>
        <w:tab/>
      </w:r>
      <w:r w:rsidR="00AE1061">
        <w:rPr>
          <w:rFonts w:cs="Segoe UI Light"/>
          <w:b/>
          <w:sz w:val="24"/>
          <w:szCs w:val="24"/>
        </w:rPr>
        <w:br/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1550"/>
        <w:gridCol w:w="5919"/>
        <w:gridCol w:w="1593"/>
      </w:tblGrid>
      <w:tr w:rsidR="005A636A" w:rsidRPr="005A636A" w14:paraId="48917B14" w14:textId="77777777" w:rsidTr="00D10532">
        <w:tc>
          <w:tcPr>
            <w:tcW w:w="1550" w:type="dxa"/>
            <w:shd w:val="clear" w:color="auto" w:fill="3B3838" w:themeFill="background2" w:themeFillShade="40"/>
          </w:tcPr>
          <w:p w14:paraId="7E470F08" w14:textId="3C9638C3" w:rsidR="005A636A" w:rsidRPr="00842B01" w:rsidRDefault="00D7040E">
            <w:pPr>
              <w:rPr>
                <w:rFonts w:cs="Segoe UI Light"/>
                <w:b/>
                <w:sz w:val="18"/>
                <w:szCs w:val="18"/>
              </w:rPr>
            </w:pPr>
            <w:r w:rsidRPr="00842B01">
              <w:rPr>
                <w:rFonts w:cs="Segoe UI Light"/>
                <w:b/>
                <w:sz w:val="18"/>
                <w:szCs w:val="18"/>
              </w:rPr>
              <w:t>Zeitansatz</w:t>
            </w:r>
          </w:p>
        </w:tc>
        <w:tc>
          <w:tcPr>
            <w:tcW w:w="5919" w:type="dxa"/>
            <w:shd w:val="clear" w:color="auto" w:fill="3B3838" w:themeFill="background2" w:themeFillShade="40"/>
          </w:tcPr>
          <w:p w14:paraId="5564AC0B" w14:textId="1666AB01" w:rsidR="006273FE" w:rsidRPr="00842B01" w:rsidRDefault="00D7040E">
            <w:pPr>
              <w:rPr>
                <w:rFonts w:cs="Segoe UI Light"/>
                <w:sz w:val="18"/>
                <w:szCs w:val="18"/>
              </w:rPr>
            </w:pPr>
            <w:r w:rsidRPr="00842B01">
              <w:rPr>
                <w:rFonts w:cs="Segoe UI Light"/>
                <w:b/>
                <w:sz w:val="18"/>
                <w:szCs w:val="18"/>
              </w:rPr>
              <w:t>Beschreibung</w:t>
            </w:r>
          </w:p>
        </w:tc>
        <w:tc>
          <w:tcPr>
            <w:tcW w:w="1593" w:type="dxa"/>
            <w:shd w:val="clear" w:color="auto" w:fill="3B3838" w:themeFill="background2" w:themeFillShade="40"/>
          </w:tcPr>
          <w:p w14:paraId="1228F6D1" w14:textId="77777777" w:rsidR="005A636A" w:rsidRPr="00842B01" w:rsidRDefault="00E31D06">
            <w:pPr>
              <w:rPr>
                <w:rFonts w:cs="Segoe UI Light"/>
                <w:b/>
                <w:sz w:val="18"/>
                <w:szCs w:val="18"/>
              </w:rPr>
            </w:pPr>
            <w:r w:rsidRPr="00842B01">
              <w:rPr>
                <w:rFonts w:cs="Segoe UI Light"/>
                <w:b/>
                <w:sz w:val="18"/>
                <w:szCs w:val="18"/>
              </w:rPr>
              <w:t>Ressourcennamen</w:t>
            </w:r>
          </w:p>
        </w:tc>
      </w:tr>
      <w:tr w:rsidR="00D7040E" w:rsidRPr="005A636A" w14:paraId="4CC3D12C" w14:textId="77777777" w:rsidTr="00D10532">
        <w:tc>
          <w:tcPr>
            <w:tcW w:w="1550" w:type="dxa"/>
          </w:tcPr>
          <w:p w14:paraId="06411F82" w14:textId="250F5BBE" w:rsidR="00D7040E" w:rsidRPr="00842B01" w:rsidRDefault="009633CB">
            <w:pPr>
              <w:rPr>
                <w:rFonts w:cs="Segoe UI Light"/>
                <w:b/>
                <w:sz w:val="18"/>
                <w:szCs w:val="18"/>
              </w:rPr>
            </w:pPr>
            <w:r>
              <w:rPr>
                <w:rFonts w:cs="Segoe UI Light"/>
                <w:b/>
                <w:sz w:val="18"/>
                <w:szCs w:val="18"/>
              </w:rPr>
              <w:t>c</w:t>
            </w:r>
            <w:r w:rsidR="00615FF9">
              <w:rPr>
                <w:rFonts w:cs="Segoe UI Light"/>
                <w:b/>
                <w:sz w:val="18"/>
                <w:szCs w:val="18"/>
              </w:rPr>
              <w:t xml:space="preserve">a. </w:t>
            </w:r>
            <w:r w:rsidR="009833F4">
              <w:rPr>
                <w:rFonts w:cs="Segoe UI Light"/>
                <w:b/>
                <w:sz w:val="18"/>
                <w:szCs w:val="18"/>
              </w:rPr>
              <w:t xml:space="preserve">5 </w:t>
            </w:r>
            <w:r w:rsidR="00D8741B">
              <w:rPr>
                <w:rFonts w:cs="Segoe UI Light"/>
                <w:b/>
                <w:sz w:val="18"/>
                <w:szCs w:val="18"/>
              </w:rPr>
              <w:t>Minuten</w:t>
            </w:r>
          </w:p>
        </w:tc>
        <w:tc>
          <w:tcPr>
            <w:tcW w:w="5919" w:type="dxa"/>
          </w:tcPr>
          <w:p w14:paraId="07215843" w14:textId="799CA049" w:rsidR="00666570" w:rsidRPr="00D10532" w:rsidRDefault="00666570" w:rsidP="00D10532">
            <w:pPr>
              <w:pStyle w:val="Listenabsatz"/>
              <w:numPr>
                <w:ilvl w:val="0"/>
                <w:numId w:val="10"/>
              </w:numPr>
              <w:ind w:left="321" w:hanging="284"/>
              <w:rPr>
                <w:rFonts w:cs="Segoe UI Light"/>
                <w:b/>
                <w:sz w:val="20"/>
                <w:szCs w:val="20"/>
              </w:rPr>
            </w:pPr>
            <w:r w:rsidRPr="00D10532">
              <w:rPr>
                <w:rFonts w:cs="Segoe UI Light"/>
                <w:b/>
                <w:sz w:val="20"/>
                <w:szCs w:val="20"/>
              </w:rPr>
              <w:t>Einführung</w:t>
            </w:r>
          </w:p>
          <w:p w14:paraId="7E443688" w14:textId="77777777" w:rsidR="00D7040E" w:rsidRPr="00D10532" w:rsidRDefault="007471F1" w:rsidP="00666570">
            <w:pPr>
              <w:pStyle w:val="Listenabsatz"/>
              <w:ind w:left="312"/>
              <w:rPr>
                <w:rFonts w:cs="Segoe UI Light"/>
                <w:bCs/>
                <w:i/>
                <w:iCs/>
                <w:sz w:val="18"/>
                <w:szCs w:val="18"/>
              </w:rPr>
            </w:pPr>
            <w:r w:rsidRPr="00D10532">
              <w:rPr>
                <w:rFonts w:cs="Segoe UI Light"/>
                <w:bCs/>
                <w:i/>
                <w:iCs/>
                <w:sz w:val="18"/>
                <w:szCs w:val="18"/>
              </w:rPr>
              <w:t>Welche Grundvoraussetzung müssen gegeben sein, um erfolgreich Project Online einzuführen.</w:t>
            </w:r>
          </w:p>
          <w:p w14:paraId="0B62760E" w14:textId="6C0105B1" w:rsidR="00D10532" w:rsidRPr="00B10E45" w:rsidRDefault="00D10532" w:rsidP="00666570">
            <w:pPr>
              <w:pStyle w:val="Listenabsatz"/>
              <w:ind w:left="312"/>
              <w:rPr>
                <w:rFonts w:cs="Segoe UI Light"/>
                <w:b/>
                <w:sz w:val="18"/>
                <w:szCs w:val="18"/>
              </w:rPr>
            </w:pPr>
          </w:p>
        </w:tc>
        <w:tc>
          <w:tcPr>
            <w:tcW w:w="1593" w:type="dxa"/>
          </w:tcPr>
          <w:p w14:paraId="5B57A78E" w14:textId="63245F7C" w:rsidR="00D7040E" w:rsidRPr="00B10E45" w:rsidRDefault="00E303DD">
            <w:pPr>
              <w:rPr>
                <w:rFonts w:cs="Segoe UI Light"/>
                <w:b/>
                <w:sz w:val="18"/>
                <w:szCs w:val="18"/>
              </w:rPr>
            </w:pPr>
            <w:proofErr w:type="spellStart"/>
            <w:r>
              <w:rPr>
                <w:rFonts w:cs="Segoe UI Light"/>
                <w:b/>
                <w:sz w:val="18"/>
                <w:szCs w:val="18"/>
              </w:rPr>
              <w:t>bankertz-pm</w:t>
            </w:r>
            <w:proofErr w:type="spellEnd"/>
          </w:p>
        </w:tc>
      </w:tr>
      <w:tr w:rsidR="009E38FA" w:rsidRPr="005A636A" w14:paraId="74BD1B1A" w14:textId="77777777" w:rsidTr="00D10532">
        <w:tc>
          <w:tcPr>
            <w:tcW w:w="1550" w:type="dxa"/>
          </w:tcPr>
          <w:p w14:paraId="0DE47F6C" w14:textId="11851B35" w:rsidR="009E38FA" w:rsidRPr="00842B01" w:rsidRDefault="009E38FA">
            <w:pPr>
              <w:rPr>
                <w:rFonts w:cs="Segoe UI Light"/>
                <w:b/>
                <w:sz w:val="18"/>
                <w:szCs w:val="18"/>
              </w:rPr>
            </w:pPr>
          </w:p>
        </w:tc>
        <w:tc>
          <w:tcPr>
            <w:tcW w:w="5919" w:type="dxa"/>
          </w:tcPr>
          <w:p w14:paraId="11F90F14" w14:textId="56E636A0" w:rsidR="00D10532" w:rsidRPr="00D10532" w:rsidRDefault="00D10532" w:rsidP="00D10532">
            <w:pPr>
              <w:ind w:left="321"/>
              <w:rPr>
                <w:rFonts w:cs="Segoe UI Light"/>
                <w:b/>
                <w:sz w:val="18"/>
                <w:szCs w:val="18"/>
              </w:rPr>
            </w:pPr>
          </w:p>
        </w:tc>
        <w:tc>
          <w:tcPr>
            <w:tcW w:w="1593" w:type="dxa"/>
          </w:tcPr>
          <w:p w14:paraId="1AC438A0" w14:textId="62CC79FA" w:rsidR="009E38FA" w:rsidRPr="00B10E45" w:rsidRDefault="009E38FA">
            <w:pPr>
              <w:rPr>
                <w:rFonts w:cs="Segoe UI Light"/>
                <w:b/>
                <w:sz w:val="18"/>
                <w:szCs w:val="18"/>
              </w:rPr>
            </w:pPr>
          </w:p>
        </w:tc>
      </w:tr>
      <w:tr w:rsidR="00842B01" w:rsidRPr="005A636A" w14:paraId="6EED95DC" w14:textId="77777777" w:rsidTr="00D10532">
        <w:tc>
          <w:tcPr>
            <w:tcW w:w="1550" w:type="dxa"/>
          </w:tcPr>
          <w:p w14:paraId="658F6C7C" w14:textId="3F61C6D1" w:rsidR="00842B01" w:rsidRPr="00842B01" w:rsidRDefault="00842B01">
            <w:pPr>
              <w:rPr>
                <w:rFonts w:cs="Segoe UI Light"/>
                <w:b/>
                <w:sz w:val="18"/>
                <w:szCs w:val="18"/>
              </w:rPr>
            </w:pPr>
          </w:p>
        </w:tc>
        <w:tc>
          <w:tcPr>
            <w:tcW w:w="5919" w:type="dxa"/>
          </w:tcPr>
          <w:p w14:paraId="4A41BCDE" w14:textId="31F18EDF" w:rsidR="00D10532" w:rsidRPr="00B10E45" w:rsidRDefault="00D10532" w:rsidP="00D10532">
            <w:pPr>
              <w:ind w:firstLine="321"/>
              <w:rPr>
                <w:rFonts w:cs="Segoe UI Light"/>
                <w:b/>
                <w:sz w:val="18"/>
                <w:szCs w:val="18"/>
              </w:rPr>
            </w:pPr>
          </w:p>
        </w:tc>
        <w:tc>
          <w:tcPr>
            <w:tcW w:w="1593" w:type="dxa"/>
          </w:tcPr>
          <w:p w14:paraId="56F77919" w14:textId="3A718198" w:rsidR="00842B01" w:rsidRPr="00B10E45" w:rsidRDefault="00842B01">
            <w:pPr>
              <w:rPr>
                <w:rFonts w:cs="Segoe UI Light"/>
                <w:b/>
                <w:sz w:val="18"/>
                <w:szCs w:val="18"/>
              </w:rPr>
            </w:pPr>
          </w:p>
        </w:tc>
      </w:tr>
      <w:tr w:rsidR="0008115A" w:rsidRPr="005A636A" w14:paraId="256B043A" w14:textId="77777777" w:rsidTr="00D10532">
        <w:tc>
          <w:tcPr>
            <w:tcW w:w="1550" w:type="dxa"/>
          </w:tcPr>
          <w:p w14:paraId="23E30526" w14:textId="5C5FC212" w:rsidR="0008115A" w:rsidRDefault="0008115A">
            <w:pPr>
              <w:rPr>
                <w:rFonts w:cs="Segoe UI Light"/>
                <w:b/>
                <w:sz w:val="18"/>
                <w:szCs w:val="18"/>
              </w:rPr>
            </w:pPr>
          </w:p>
        </w:tc>
        <w:tc>
          <w:tcPr>
            <w:tcW w:w="5919" w:type="dxa"/>
          </w:tcPr>
          <w:p w14:paraId="5749462A" w14:textId="068C8E59" w:rsidR="00404CB4" w:rsidRPr="00404CB4" w:rsidRDefault="00404CB4" w:rsidP="00404CB4">
            <w:pPr>
              <w:pStyle w:val="Listenabsatz"/>
              <w:ind w:left="321"/>
              <w:rPr>
                <w:rFonts w:cs="Segoe UI Light"/>
                <w:bCs/>
                <w:sz w:val="20"/>
                <w:szCs w:val="20"/>
              </w:rPr>
            </w:pPr>
          </w:p>
        </w:tc>
        <w:tc>
          <w:tcPr>
            <w:tcW w:w="1593" w:type="dxa"/>
          </w:tcPr>
          <w:p w14:paraId="31159E6A" w14:textId="25152215" w:rsidR="0008115A" w:rsidRPr="00B10E45" w:rsidRDefault="0008115A">
            <w:pPr>
              <w:rPr>
                <w:rFonts w:cs="Segoe UI Light"/>
                <w:b/>
                <w:sz w:val="18"/>
                <w:szCs w:val="18"/>
              </w:rPr>
            </w:pPr>
          </w:p>
        </w:tc>
      </w:tr>
      <w:tr w:rsidR="009E38FA" w:rsidRPr="005A636A" w14:paraId="5C401ABA" w14:textId="77777777" w:rsidTr="00D10532">
        <w:tc>
          <w:tcPr>
            <w:tcW w:w="1550" w:type="dxa"/>
          </w:tcPr>
          <w:p w14:paraId="4693AD90" w14:textId="612EDAE5" w:rsidR="009E38FA" w:rsidRPr="00842B01" w:rsidRDefault="009E38FA">
            <w:pPr>
              <w:rPr>
                <w:rFonts w:cs="Segoe UI Light"/>
                <w:b/>
                <w:sz w:val="18"/>
                <w:szCs w:val="18"/>
              </w:rPr>
            </w:pPr>
          </w:p>
        </w:tc>
        <w:tc>
          <w:tcPr>
            <w:tcW w:w="5919" w:type="dxa"/>
          </w:tcPr>
          <w:p w14:paraId="2A7647AD" w14:textId="17D5EA62" w:rsidR="00291252" w:rsidRPr="00D10532" w:rsidRDefault="00291252" w:rsidP="00D10532">
            <w:pPr>
              <w:ind w:left="321"/>
              <w:rPr>
                <w:rFonts w:cs="Segoe UI Light"/>
                <w:bCs/>
                <w:sz w:val="18"/>
                <w:szCs w:val="18"/>
              </w:rPr>
            </w:pPr>
          </w:p>
        </w:tc>
        <w:tc>
          <w:tcPr>
            <w:tcW w:w="1593" w:type="dxa"/>
          </w:tcPr>
          <w:p w14:paraId="16A893F0" w14:textId="60A51D87" w:rsidR="009E38FA" w:rsidRPr="00B10E45" w:rsidRDefault="009E38FA">
            <w:pPr>
              <w:rPr>
                <w:rFonts w:cs="Segoe UI Light"/>
                <w:b/>
                <w:sz w:val="18"/>
                <w:szCs w:val="18"/>
              </w:rPr>
            </w:pPr>
          </w:p>
        </w:tc>
      </w:tr>
      <w:tr w:rsidR="00327AEE" w:rsidRPr="005A636A" w14:paraId="09FBF3CB" w14:textId="77777777" w:rsidTr="00D10532">
        <w:tc>
          <w:tcPr>
            <w:tcW w:w="1550" w:type="dxa"/>
          </w:tcPr>
          <w:p w14:paraId="56D9C764" w14:textId="096B00DE" w:rsidR="00327AEE" w:rsidRDefault="00327AEE">
            <w:pPr>
              <w:rPr>
                <w:rFonts w:cs="Segoe UI Light"/>
                <w:b/>
                <w:sz w:val="18"/>
                <w:szCs w:val="18"/>
              </w:rPr>
            </w:pPr>
          </w:p>
        </w:tc>
        <w:tc>
          <w:tcPr>
            <w:tcW w:w="5919" w:type="dxa"/>
          </w:tcPr>
          <w:p w14:paraId="7BC32489" w14:textId="2BE36247" w:rsidR="00327AEE" w:rsidRPr="00D10532" w:rsidRDefault="00327AEE" w:rsidP="00327AEE">
            <w:pPr>
              <w:pStyle w:val="Listenabsatz"/>
              <w:ind w:left="321"/>
              <w:rPr>
                <w:rFonts w:cs="Segoe UI Light"/>
                <w:b/>
                <w:sz w:val="20"/>
                <w:szCs w:val="20"/>
              </w:rPr>
            </w:pPr>
          </w:p>
        </w:tc>
        <w:tc>
          <w:tcPr>
            <w:tcW w:w="1593" w:type="dxa"/>
          </w:tcPr>
          <w:p w14:paraId="085D9A7A" w14:textId="5D906772" w:rsidR="00327AEE" w:rsidRPr="00B10E45" w:rsidRDefault="00327AEE">
            <w:pPr>
              <w:rPr>
                <w:rFonts w:cs="Segoe UI Light"/>
                <w:b/>
                <w:sz w:val="18"/>
                <w:szCs w:val="18"/>
              </w:rPr>
            </w:pPr>
          </w:p>
        </w:tc>
      </w:tr>
      <w:tr w:rsidR="009E38FA" w:rsidRPr="005A636A" w14:paraId="2A5ECD15" w14:textId="77777777" w:rsidTr="00D10532">
        <w:tc>
          <w:tcPr>
            <w:tcW w:w="1550" w:type="dxa"/>
          </w:tcPr>
          <w:p w14:paraId="77FF1471" w14:textId="70033649" w:rsidR="009E38FA" w:rsidRPr="00842B01" w:rsidRDefault="009E38FA">
            <w:pPr>
              <w:rPr>
                <w:rFonts w:cs="Segoe UI Light"/>
                <w:b/>
                <w:sz w:val="18"/>
                <w:szCs w:val="18"/>
              </w:rPr>
            </w:pPr>
          </w:p>
        </w:tc>
        <w:tc>
          <w:tcPr>
            <w:tcW w:w="5919" w:type="dxa"/>
          </w:tcPr>
          <w:p w14:paraId="0FC01F2D" w14:textId="0CF9B798" w:rsidR="00915B2D" w:rsidRPr="001C0CEA" w:rsidRDefault="00915B2D" w:rsidP="001C0CEA">
            <w:pPr>
              <w:rPr>
                <w:rFonts w:cs="Segoe UI Light"/>
                <w:bCs/>
                <w:sz w:val="18"/>
                <w:szCs w:val="18"/>
              </w:rPr>
            </w:pPr>
          </w:p>
        </w:tc>
        <w:tc>
          <w:tcPr>
            <w:tcW w:w="1593" w:type="dxa"/>
          </w:tcPr>
          <w:p w14:paraId="5878B905" w14:textId="690CF02E" w:rsidR="009E38FA" w:rsidRPr="00B10E45" w:rsidRDefault="009E38FA">
            <w:pPr>
              <w:rPr>
                <w:rFonts w:cs="Segoe UI Light"/>
                <w:b/>
                <w:sz w:val="18"/>
                <w:szCs w:val="18"/>
              </w:rPr>
            </w:pPr>
          </w:p>
        </w:tc>
      </w:tr>
      <w:tr w:rsidR="00FE76AF" w:rsidRPr="005A636A" w14:paraId="697B3ED3" w14:textId="77777777" w:rsidTr="00D10532">
        <w:tc>
          <w:tcPr>
            <w:tcW w:w="1550" w:type="dxa"/>
          </w:tcPr>
          <w:p w14:paraId="5B68D364" w14:textId="55519B5F" w:rsidR="00FE76AF" w:rsidRDefault="00FE76AF">
            <w:pPr>
              <w:rPr>
                <w:rFonts w:cs="Segoe UI Light"/>
                <w:b/>
                <w:sz w:val="18"/>
                <w:szCs w:val="18"/>
              </w:rPr>
            </w:pPr>
          </w:p>
        </w:tc>
        <w:tc>
          <w:tcPr>
            <w:tcW w:w="5919" w:type="dxa"/>
          </w:tcPr>
          <w:p w14:paraId="5F828542" w14:textId="04512B6D" w:rsidR="00D10532" w:rsidRPr="00D10532" w:rsidRDefault="00D10532" w:rsidP="00D10532">
            <w:pPr>
              <w:ind w:left="321"/>
              <w:rPr>
                <w:rFonts w:cs="Segoe UI Light"/>
                <w:bCs/>
                <w:sz w:val="18"/>
                <w:szCs w:val="18"/>
              </w:rPr>
            </w:pPr>
          </w:p>
        </w:tc>
        <w:tc>
          <w:tcPr>
            <w:tcW w:w="1593" w:type="dxa"/>
          </w:tcPr>
          <w:p w14:paraId="2D3F1E54" w14:textId="464686EE" w:rsidR="00FE76AF" w:rsidRPr="00B10E45" w:rsidRDefault="00FE76AF">
            <w:pPr>
              <w:rPr>
                <w:rFonts w:cs="Segoe UI Light"/>
                <w:b/>
                <w:sz w:val="18"/>
                <w:szCs w:val="18"/>
              </w:rPr>
            </w:pPr>
          </w:p>
        </w:tc>
      </w:tr>
      <w:tr w:rsidR="009833F4" w:rsidRPr="000561F4" w14:paraId="74DA47A9" w14:textId="77777777" w:rsidTr="00D10532">
        <w:tc>
          <w:tcPr>
            <w:tcW w:w="1550" w:type="dxa"/>
          </w:tcPr>
          <w:p w14:paraId="7AFDDB37" w14:textId="1379F0B9" w:rsidR="009833F4" w:rsidRDefault="009833F4">
            <w:pPr>
              <w:rPr>
                <w:rFonts w:cs="Segoe UI Light"/>
                <w:b/>
                <w:sz w:val="18"/>
                <w:szCs w:val="18"/>
              </w:rPr>
            </w:pPr>
          </w:p>
        </w:tc>
        <w:tc>
          <w:tcPr>
            <w:tcW w:w="5919" w:type="dxa"/>
          </w:tcPr>
          <w:p w14:paraId="77CFD413" w14:textId="5DFB79BB" w:rsidR="006B3E2A" w:rsidRPr="00285F6F" w:rsidRDefault="006B3E2A" w:rsidP="00285F6F">
            <w:pPr>
              <w:rPr>
                <w:rFonts w:cs="Segoe UI Light"/>
                <w:b/>
                <w:sz w:val="20"/>
                <w:szCs w:val="20"/>
                <w:lang w:val="en-US"/>
              </w:rPr>
            </w:pPr>
          </w:p>
        </w:tc>
        <w:tc>
          <w:tcPr>
            <w:tcW w:w="1593" w:type="dxa"/>
          </w:tcPr>
          <w:p w14:paraId="7B07C9EB" w14:textId="36C27B28" w:rsidR="009833F4" w:rsidRPr="006B3E2A" w:rsidRDefault="009833F4">
            <w:pPr>
              <w:rPr>
                <w:rFonts w:cs="Segoe UI Light"/>
                <w:b/>
                <w:sz w:val="18"/>
                <w:szCs w:val="18"/>
                <w:lang w:val="en-US"/>
              </w:rPr>
            </w:pPr>
          </w:p>
        </w:tc>
      </w:tr>
    </w:tbl>
    <w:p w14:paraId="102B8F3A" w14:textId="77777777" w:rsidR="00AE1061" w:rsidRPr="006B3E2A" w:rsidRDefault="00AE1061">
      <w:pPr>
        <w:rPr>
          <w:rFonts w:cs="Segoe UI Light"/>
          <w:b/>
          <w:sz w:val="24"/>
          <w:szCs w:val="24"/>
          <w:lang w:val="en-US"/>
        </w:rPr>
      </w:pPr>
    </w:p>
    <w:p w14:paraId="72225931" w14:textId="7997702D" w:rsidR="00AE1061" w:rsidRPr="006273FE" w:rsidRDefault="006273FE">
      <w:pPr>
        <w:rPr>
          <w:rFonts w:cs="Segoe UI Light"/>
          <w:b/>
          <w:sz w:val="20"/>
          <w:szCs w:val="20"/>
        </w:rPr>
      </w:pPr>
      <w:r w:rsidRPr="006273FE">
        <w:rPr>
          <w:rFonts w:cs="Segoe UI Light"/>
          <w:b/>
          <w:sz w:val="20"/>
          <w:szCs w:val="20"/>
        </w:rPr>
        <w:t>Zusätzliche Anweisungen</w:t>
      </w:r>
      <w:r w:rsidR="00F36A8E">
        <w:rPr>
          <w:rFonts w:cs="Segoe UI Light"/>
          <w:b/>
          <w:sz w:val="20"/>
          <w:szCs w:val="20"/>
        </w:rPr>
        <w:t xml:space="preserve"> oder Hinweise</w:t>
      </w:r>
      <w:r w:rsidRPr="006273FE">
        <w:rPr>
          <w:rFonts w:cs="Segoe UI Light"/>
          <w:b/>
          <w:sz w:val="20"/>
          <w:szCs w:val="20"/>
        </w:rPr>
        <w:t>:</w:t>
      </w:r>
    </w:p>
    <w:p w14:paraId="2AC4A4B0" w14:textId="40C3823F" w:rsidR="006273FE" w:rsidRPr="00F36A8E" w:rsidRDefault="00F36A8E">
      <w:pPr>
        <w:rPr>
          <w:rFonts w:cs="Segoe UI Light"/>
          <w:i/>
          <w:color w:val="171717" w:themeColor="background2" w:themeShade="1A"/>
          <w:sz w:val="20"/>
          <w:szCs w:val="20"/>
        </w:rPr>
      </w:pPr>
      <w:r w:rsidRPr="00F36A8E">
        <w:rPr>
          <w:rFonts w:cs="Segoe UI Light"/>
          <w:i/>
          <w:color w:val="171717" w:themeColor="background2" w:themeShade="1A"/>
          <w:sz w:val="20"/>
          <w:szCs w:val="20"/>
        </w:rPr>
        <w:t xml:space="preserve">Bei den Zeitaufwendungen handelt es sich um Schätzungen. Je nach Inhalt, können diese variieren! </w:t>
      </w:r>
    </w:p>
    <w:sectPr w:rsidR="006273FE" w:rsidRPr="00F36A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DD6DE" w14:textId="77777777" w:rsidR="004B55C2" w:rsidRDefault="004B55C2" w:rsidP="00AE1061">
      <w:pPr>
        <w:spacing w:after="0" w:line="240" w:lineRule="auto"/>
      </w:pPr>
      <w:r>
        <w:separator/>
      </w:r>
    </w:p>
  </w:endnote>
  <w:endnote w:type="continuationSeparator" w:id="0">
    <w:p w14:paraId="3187B746" w14:textId="77777777" w:rsidR="004B55C2" w:rsidRDefault="004B55C2" w:rsidP="00AE1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E6FCF" w14:textId="77777777" w:rsidR="00641646" w:rsidRDefault="0064164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2B96F" w14:textId="77777777" w:rsidR="00641646" w:rsidRDefault="0064164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6BB37" w14:textId="77777777" w:rsidR="00641646" w:rsidRDefault="0064164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E754A" w14:textId="77777777" w:rsidR="004B55C2" w:rsidRDefault="004B55C2" w:rsidP="00AE1061">
      <w:pPr>
        <w:spacing w:after="0" w:line="240" w:lineRule="auto"/>
      </w:pPr>
      <w:r>
        <w:separator/>
      </w:r>
    </w:p>
  </w:footnote>
  <w:footnote w:type="continuationSeparator" w:id="0">
    <w:p w14:paraId="5FFE841B" w14:textId="77777777" w:rsidR="004B55C2" w:rsidRDefault="004B55C2" w:rsidP="00AE1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10574" w14:textId="77777777" w:rsidR="00641646" w:rsidRDefault="0064164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96"/>
      <w:gridCol w:w="3962"/>
      <w:gridCol w:w="3814"/>
    </w:tblGrid>
    <w:tr w:rsidR="006E0A2E" w14:paraId="40190C72" w14:textId="77777777" w:rsidTr="00641646">
      <w:tc>
        <w:tcPr>
          <w:tcW w:w="1271" w:type="dxa"/>
          <w:vMerge w:val="restart"/>
        </w:tcPr>
        <w:p w14:paraId="5139C0B7" w14:textId="08F0AA05" w:rsidR="00AE1061" w:rsidRDefault="00E303DD">
          <w:pPr>
            <w:pStyle w:val="Kopfzeile"/>
          </w:pPr>
          <w:r>
            <w:rPr>
              <w:noProof/>
            </w:rPr>
            <w:drawing>
              <wp:inline distT="0" distB="0" distL="0" distR="0" wp14:anchorId="13B7457B" wp14:editId="06ED4362">
                <wp:extent cx="681037" cy="643039"/>
                <wp:effectExtent l="0" t="0" r="5080" b="5080"/>
                <wp:docPr id="2" name="Grafik 2" descr="Ein Bild, das ClipArt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afik 2" descr="Ein Bild, das ClipArt enthält.&#10;&#10;Automatisch generierte Beschreibu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379" cy="648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1" w:type="dxa"/>
        </w:tcPr>
        <w:p w14:paraId="2FA30F03" w14:textId="18B8E364" w:rsidR="00641646" w:rsidRPr="00AE1061" w:rsidRDefault="00E303DD" w:rsidP="00641646">
          <w:pPr>
            <w:pStyle w:val="Kopfzeile"/>
            <w:rPr>
              <w:rFonts w:cs="Segoe UI Light"/>
              <w:color w:val="7F7F7F" w:themeColor="text1" w:themeTint="80"/>
              <w:sz w:val="16"/>
              <w:szCs w:val="16"/>
            </w:rPr>
          </w:pPr>
          <w:r>
            <w:rPr>
              <w:rFonts w:cs="Segoe UI Light"/>
              <w:color w:val="7F7F7F" w:themeColor="text1" w:themeTint="80"/>
              <w:sz w:val="16"/>
              <w:szCs w:val="16"/>
            </w:rPr>
            <w:t>Straße</w:t>
          </w:r>
        </w:p>
        <w:p w14:paraId="1D83BA76" w14:textId="2D723A35" w:rsidR="00AE1061" w:rsidRPr="00AE1061" w:rsidRDefault="00E303DD" w:rsidP="00641646">
          <w:pPr>
            <w:pStyle w:val="Kopfzeile"/>
            <w:rPr>
              <w:rFonts w:cs="Segoe UI Light"/>
              <w:sz w:val="20"/>
              <w:szCs w:val="20"/>
            </w:rPr>
          </w:pPr>
          <w:r>
            <w:rPr>
              <w:rFonts w:cs="Segoe UI Light"/>
              <w:color w:val="7F7F7F" w:themeColor="text1" w:themeTint="80"/>
              <w:sz w:val="16"/>
              <w:szCs w:val="16"/>
            </w:rPr>
            <w:t>PLZ Ort</w:t>
          </w:r>
        </w:p>
      </w:tc>
      <w:tc>
        <w:tcPr>
          <w:tcW w:w="3820" w:type="dxa"/>
          <w:vMerge w:val="restart"/>
          <w:vAlign w:val="bottom"/>
        </w:tcPr>
        <w:p w14:paraId="61950892" w14:textId="77777777" w:rsidR="00AE1061" w:rsidRDefault="00AE1061">
          <w:pPr>
            <w:pStyle w:val="Kopfzeile"/>
          </w:pPr>
        </w:p>
        <w:p w14:paraId="2D76C2B9" w14:textId="77777777" w:rsidR="00AE1061" w:rsidRPr="00D7505D" w:rsidRDefault="00641646" w:rsidP="00AE1061">
          <w:pPr>
            <w:pStyle w:val="Kopfzeile"/>
            <w:jc w:val="right"/>
            <w:rPr>
              <w:rFonts w:ascii="Segoe UI" w:hAnsi="Segoe UI" w:cs="Segoe UI"/>
              <w:sz w:val="44"/>
              <w:szCs w:val="44"/>
            </w:rPr>
          </w:pPr>
          <w:r w:rsidRPr="00D7505D">
            <w:rPr>
              <w:rFonts w:ascii="Segoe UI" w:hAnsi="Segoe UI" w:cs="Segoe UI"/>
              <w:sz w:val="44"/>
              <w:szCs w:val="44"/>
            </w:rPr>
            <w:t>Agenda</w:t>
          </w:r>
        </w:p>
      </w:tc>
    </w:tr>
    <w:tr w:rsidR="006E0A2E" w14:paraId="4117C1DD" w14:textId="77777777" w:rsidTr="00641646">
      <w:tc>
        <w:tcPr>
          <w:tcW w:w="1271" w:type="dxa"/>
          <w:vMerge/>
        </w:tcPr>
        <w:p w14:paraId="1BFF5811" w14:textId="77777777" w:rsidR="00AE1061" w:rsidRDefault="00AE1061">
          <w:pPr>
            <w:pStyle w:val="Kopfzeile"/>
          </w:pPr>
        </w:p>
      </w:tc>
      <w:tc>
        <w:tcPr>
          <w:tcW w:w="3971" w:type="dxa"/>
        </w:tcPr>
        <w:p w14:paraId="2DE2582C" w14:textId="77777777" w:rsidR="00AE1061" w:rsidRDefault="00AE1061">
          <w:pPr>
            <w:pStyle w:val="Kopfzeile"/>
            <w:rPr>
              <w:rFonts w:cs="Segoe UI Light"/>
              <w:color w:val="7F7F7F" w:themeColor="text1" w:themeTint="80"/>
              <w:sz w:val="16"/>
              <w:szCs w:val="16"/>
            </w:rPr>
          </w:pPr>
        </w:p>
        <w:p w14:paraId="5F5D5B36" w14:textId="77777777" w:rsidR="00AE1061" w:rsidRPr="00AE1061" w:rsidRDefault="00AE1061">
          <w:pPr>
            <w:pStyle w:val="Kopfzeile"/>
            <w:rPr>
              <w:rFonts w:cs="Segoe UI Light"/>
            </w:rPr>
          </w:pPr>
        </w:p>
      </w:tc>
      <w:tc>
        <w:tcPr>
          <w:tcW w:w="3820" w:type="dxa"/>
          <w:vMerge/>
        </w:tcPr>
        <w:p w14:paraId="1B810E8C" w14:textId="77777777" w:rsidR="00AE1061" w:rsidRDefault="00AE1061">
          <w:pPr>
            <w:pStyle w:val="Kopfzeile"/>
          </w:pPr>
        </w:p>
      </w:tc>
    </w:tr>
  </w:tbl>
  <w:p w14:paraId="47750D2F" w14:textId="77777777" w:rsidR="00AE1061" w:rsidRDefault="00AE1061">
    <w:pPr>
      <w:pStyle w:val="Kopfzeile"/>
    </w:pPr>
  </w:p>
  <w:p w14:paraId="70878C01" w14:textId="77777777" w:rsidR="00AE1061" w:rsidRDefault="00AE106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3068C" w14:textId="77777777" w:rsidR="00641646" w:rsidRDefault="0064164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7CE1"/>
    <w:multiLevelType w:val="hybridMultilevel"/>
    <w:tmpl w:val="FAE0FDD6"/>
    <w:lvl w:ilvl="0" w:tplc="3E001124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27E8B"/>
    <w:multiLevelType w:val="hybridMultilevel"/>
    <w:tmpl w:val="CB82B364"/>
    <w:lvl w:ilvl="0" w:tplc="80A25C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D20CE"/>
    <w:multiLevelType w:val="hybridMultilevel"/>
    <w:tmpl w:val="F24847C2"/>
    <w:lvl w:ilvl="0" w:tplc="2834BC4A">
      <w:start w:val="11"/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45888"/>
    <w:multiLevelType w:val="hybridMultilevel"/>
    <w:tmpl w:val="EDFEE26C"/>
    <w:lvl w:ilvl="0" w:tplc="80A25C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039E5"/>
    <w:multiLevelType w:val="hybridMultilevel"/>
    <w:tmpl w:val="A080F360"/>
    <w:lvl w:ilvl="0" w:tplc="57C228EE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D1701"/>
    <w:multiLevelType w:val="hybridMultilevel"/>
    <w:tmpl w:val="4E2688C2"/>
    <w:lvl w:ilvl="0" w:tplc="80A25C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55C7A"/>
    <w:multiLevelType w:val="hybridMultilevel"/>
    <w:tmpl w:val="D9009856"/>
    <w:lvl w:ilvl="0" w:tplc="E5B87960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F7E3E"/>
    <w:multiLevelType w:val="hybridMultilevel"/>
    <w:tmpl w:val="ACEC5044"/>
    <w:lvl w:ilvl="0" w:tplc="80A25C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7559B"/>
    <w:multiLevelType w:val="hybridMultilevel"/>
    <w:tmpl w:val="D8863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462EAE"/>
    <w:multiLevelType w:val="hybridMultilevel"/>
    <w:tmpl w:val="06A2EF98"/>
    <w:lvl w:ilvl="0" w:tplc="2C203B80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6C"/>
    <w:rsid w:val="000057B1"/>
    <w:rsid w:val="000561F4"/>
    <w:rsid w:val="0008115A"/>
    <w:rsid w:val="00140E1A"/>
    <w:rsid w:val="00143C39"/>
    <w:rsid w:val="00171E06"/>
    <w:rsid w:val="001C0CEA"/>
    <w:rsid w:val="001C27E7"/>
    <w:rsid w:val="001F2B2D"/>
    <w:rsid w:val="002476C0"/>
    <w:rsid w:val="00281DE0"/>
    <w:rsid w:val="00285F6F"/>
    <w:rsid w:val="00291252"/>
    <w:rsid w:val="002C2D14"/>
    <w:rsid w:val="00325E46"/>
    <w:rsid w:val="00327AEE"/>
    <w:rsid w:val="00371BD1"/>
    <w:rsid w:val="003C1A0C"/>
    <w:rsid w:val="003D2B01"/>
    <w:rsid w:val="003E11E0"/>
    <w:rsid w:val="00404CB4"/>
    <w:rsid w:val="004B55C2"/>
    <w:rsid w:val="004E1E8C"/>
    <w:rsid w:val="00501E6C"/>
    <w:rsid w:val="005307B3"/>
    <w:rsid w:val="0054242D"/>
    <w:rsid w:val="005A636A"/>
    <w:rsid w:val="005B13E3"/>
    <w:rsid w:val="005C2F04"/>
    <w:rsid w:val="005F7030"/>
    <w:rsid w:val="00615FF9"/>
    <w:rsid w:val="00617BD7"/>
    <w:rsid w:val="006273FE"/>
    <w:rsid w:val="006310F7"/>
    <w:rsid w:val="00641646"/>
    <w:rsid w:val="00666570"/>
    <w:rsid w:val="006665BE"/>
    <w:rsid w:val="00666684"/>
    <w:rsid w:val="00683113"/>
    <w:rsid w:val="006A1A72"/>
    <w:rsid w:val="006B3E2A"/>
    <w:rsid w:val="006C286C"/>
    <w:rsid w:val="006E0A2E"/>
    <w:rsid w:val="007420EE"/>
    <w:rsid w:val="007471F1"/>
    <w:rsid w:val="007F7120"/>
    <w:rsid w:val="00834B18"/>
    <w:rsid w:val="00842B01"/>
    <w:rsid w:val="00884D89"/>
    <w:rsid w:val="008902F8"/>
    <w:rsid w:val="00915B2D"/>
    <w:rsid w:val="00924FD1"/>
    <w:rsid w:val="009633CB"/>
    <w:rsid w:val="009765D7"/>
    <w:rsid w:val="009833F4"/>
    <w:rsid w:val="009E38FA"/>
    <w:rsid w:val="009E4C2B"/>
    <w:rsid w:val="00A13935"/>
    <w:rsid w:val="00A13A56"/>
    <w:rsid w:val="00A23CFA"/>
    <w:rsid w:val="00A5141D"/>
    <w:rsid w:val="00A83342"/>
    <w:rsid w:val="00A96F4B"/>
    <w:rsid w:val="00AA3908"/>
    <w:rsid w:val="00AC4CEF"/>
    <w:rsid w:val="00AE1061"/>
    <w:rsid w:val="00AE5716"/>
    <w:rsid w:val="00B10E45"/>
    <w:rsid w:val="00BC13E7"/>
    <w:rsid w:val="00CA26CC"/>
    <w:rsid w:val="00CB1979"/>
    <w:rsid w:val="00CF4933"/>
    <w:rsid w:val="00D10532"/>
    <w:rsid w:val="00D47518"/>
    <w:rsid w:val="00D7040E"/>
    <w:rsid w:val="00D7505D"/>
    <w:rsid w:val="00D80252"/>
    <w:rsid w:val="00D8741B"/>
    <w:rsid w:val="00E04C18"/>
    <w:rsid w:val="00E303DD"/>
    <w:rsid w:val="00E31D06"/>
    <w:rsid w:val="00E64A98"/>
    <w:rsid w:val="00E7697F"/>
    <w:rsid w:val="00E925F0"/>
    <w:rsid w:val="00EA0D23"/>
    <w:rsid w:val="00F009CD"/>
    <w:rsid w:val="00F36A8E"/>
    <w:rsid w:val="00F41822"/>
    <w:rsid w:val="00FE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306A2E"/>
  <w15:chartTrackingRefBased/>
  <w15:docId w15:val="{6028D5DC-4156-4E44-B643-3AE43A2B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73FE"/>
    <w:rPr>
      <w:rFonts w:ascii="Segoe UI Light" w:hAnsi="Segoe UI Ligh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E10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1061"/>
  </w:style>
  <w:style w:type="paragraph" w:styleId="Fuzeile">
    <w:name w:val="footer"/>
    <w:basedOn w:val="Standard"/>
    <w:link w:val="FuzeileZchn"/>
    <w:uiPriority w:val="99"/>
    <w:unhideWhenUsed/>
    <w:rsid w:val="00AE10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1061"/>
  </w:style>
  <w:style w:type="table" w:styleId="Tabellenraster">
    <w:name w:val="Table Grid"/>
    <w:basedOn w:val="NormaleTabelle"/>
    <w:uiPriority w:val="39"/>
    <w:rsid w:val="00AE1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AE1061"/>
    <w:rPr>
      <w:color w:val="808080"/>
    </w:rPr>
  </w:style>
  <w:style w:type="table" w:styleId="TabellemithellemGitternetz">
    <w:name w:val="Grid Table Light"/>
    <w:basedOn w:val="NormaleTabelle"/>
    <w:uiPriority w:val="40"/>
    <w:rsid w:val="009E38F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nabsatz">
    <w:name w:val="List Paragraph"/>
    <w:basedOn w:val="Standard"/>
    <w:uiPriority w:val="34"/>
    <w:qFormat/>
    <w:rsid w:val="007F7120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C2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nkertz\OneDrive%20-%20Netpoint%20GmbH\10_Workshops\01_Agenda\Agenda%20(Tagesordnung)%20-%202020062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7BECACC93D41188ACA0F3D35CFF2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BF550E-060B-4451-BABE-DD94B2434BA4}"/>
      </w:docPartPr>
      <w:docPartBody>
        <w:p w:rsidR="00400BC3" w:rsidRDefault="00400BC3">
          <w:pPr>
            <w:pStyle w:val="137BECACC93D41188ACA0F3D35CFF2C9"/>
          </w:pPr>
          <w:r w:rsidRPr="0069525A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C3"/>
    <w:rsid w:val="00167FA1"/>
    <w:rsid w:val="00400BC3"/>
    <w:rsid w:val="008E052E"/>
    <w:rsid w:val="00F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137BECACC93D41188ACA0F3D35CFF2C9">
    <w:name w:val="137BECACC93D41188ACA0F3D35CFF2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64D81-731E-4147-B9CC-AA48ABB48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(Tagesordnung) - 20200623.dotx</Template>
  <TotalTime>0</TotalTime>
  <Pages>1</Pages>
  <Words>82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Bitte über die Word-Eigenschaften hinzufügen</vt:lpstr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Bitte über die Word-Eigenschaften hinzufügen</dc:title>
  <dc:subject/>
  <dc:creator>Blankertz, Torben</dc:creator>
  <cp:keywords/>
  <dc:description/>
  <cp:lastModifiedBy>Torben Blankertz</cp:lastModifiedBy>
  <cp:revision>5</cp:revision>
  <cp:lastPrinted>2021-10-12T13:16:00Z</cp:lastPrinted>
  <dcterms:created xsi:type="dcterms:W3CDTF">2022-01-10T07:32:00Z</dcterms:created>
  <dcterms:modified xsi:type="dcterms:W3CDTF">2022-01-10T07:34:00Z</dcterms:modified>
</cp:coreProperties>
</file>